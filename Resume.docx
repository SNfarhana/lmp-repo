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F7018" w14:textId="2D9AD0FF" w:rsidR="00D4263F" w:rsidRPr="00830D57" w:rsidRDefault="00980227" w:rsidP="00D4263F">
      <w:pPr>
        <w:pStyle w:val="Heading1"/>
        <w:shd w:val="clear" w:color="auto" w:fill="C6D9F1" w:themeFill="text2" w:themeFillTint="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314CDF">
        <w:rPr>
          <w:rFonts w:asciiTheme="minorHAnsi" w:hAnsiTheme="minorHAnsi" w:cstheme="minorHAnsi"/>
        </w:rPr>
        <w:t>OBJECTIVE</w:t>
      </w:r>
    </w:p>
    <w:p w14:paraId="7B3C4938" w14:textId="77777777" w:rsidR="00D4263F" w:rsidRPr="00830D57" w:rsidRDefault="00D4263F">
      <w:pPr>
        <w:rPr>
          <w:rFonts w:cstheme="minorHAnsi"/>
        </w:rPr>
      </w:pPr>
    </w:p>
    <w:p w14:paraId="52D1D6F7" w14:textId="1B8163DD" w:rsidR="00947674" w:rsidRDefault="00314CDF" w:rsidP="00735BCE">
      <w:pPr>
        <w:ind w:firstLine="720"/>
        <w:rPr>
          <w:rFonts w:cstheme="minorHAnsi"/>
        </w:rPr>
      </w:pPr>
      <w:r w:rsidRPr="00830D57">
        <w:rPr>
          <w:rFonts w:cstheme="minorHAnsi"/>
        </w:rPr>
        <w:t xml:space="preserve">To associate with </w:t>
      </w:r>
      <w:r w:rsidR="00F36994" w:rsidRPr="00830D57">
        <w:rPr>
          <w:rFonts w:cstheme="minorHAnsi"/>
        </w:rPr>
        <w:t>an esteemed</w:t>
      </w:r>
      <w:r w:rsidRPr="00830D57">
        <w:rPr>
          <w:rFonts w:cstheme="minorHAnsi"/>
        </w:rPr>
        <w:t xml:space="preserve"> organization which progresses dynamically and gives me a chance to upgrade my knowledge, enhance my skills in the new technology and be a part of the team that excels in working towards the development of the organization</w:t>
      </w:r>
      <w:r>
        <w:rPr>
          <w:rFonts w:cstheme="minorHAnsi"/>
        </w:rPr>
        <w:t>.</w:t>
      </w:r>
    </w:p>
    <w:p w14:paraId="573091AE" w14:textId="77777777" w:rsidR="00940B2E" w:rsidRPr="00940B2E" w:rsidRDefault="00314CDF" w:rsidP="00940B2E">
      <w:pPr>
        <w:pStyle w:val="Heading1"/>
        <w:shd w:val="clear" w:color="auto" w:fill="C6D9F1" w:themeFill="text2" w:themeFillTint="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 SUMMARY</w:t>
      </w:r>
    </w:p>
    <w:p w14:paraId="7D5192C7" w14:textId="1E3F0D8B" w:rsidR="002C604B" w:rsidRDefault="002C604B" w:rsidP="00940B2E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Working</w:t>
      </w:r>
      <w:r w:rsidR="00006468">
        <w:rPr>
          <w:rFonts w:cstheme="minorHAnsi"/>
        </w:rPr>
        <w:t xml:space="preserve"> as </w:t>
      </w:r>
      <w:r w:rsidR="00C032BB">
        <w:rPr>
          <w:rFonts w:cstheme="minorHAnsi"/>
        </w:rPr>
        <w:t xml:space="preserve">a </w:t>
      </w:r>
      <w:r w:rsidR="00006468">
        <w:rPr>
          <w:rFonts w:cstheme="minorHAnsi"/>
        </w:rPr>
        <w:t xml:space="preserve"> </w:t>
      </w:r>
      <w:r>
        <w:rPr>
          <w:rFonts w:cstheme="minorHAnsi"/>
        </w:rPr>
        <w:t xml:space="preserve">System </w:t>
      </w:r>
      <w:r w:rsidR="00301E62">
        <w:rPr>
          <w:rFonts w:cstheme="minorHAnsi"/>
        </w:rPr>
        <w:t>Administrator (</w:t>
      </w:r>
      <w:r w:rsidR="00006468">
        <w:rPr>
          <w:rFonts w:cstheme="minorHAnsi"/>
        </w:rPr>
        <w:t>Linux)</w:t>
      </w:r>
      <w:r w:rsidR="00C032BB">
        <w:rPr>
          <w:rFonts w:cstheme="minorHAnsi"/>
        </w:rPr>
        <w:t xml:space="preserve"> </w:t>
      </w:r>
    </w:p>
    <w:p w14:paraId="3D78E2F1" w14:textId="6D83C994" w:rsidR="00940B2E" w:rsidRPr="00830D57" w:rsidRDefault="00C032BB" w:rsidP="00940B2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Having 2+ </w:t>
      </w:r>
      <w:r w:rsidR="00940B2E" w:rsidRPr="00830D57">
        <w:rPr>
          <w:rFonts w:cstheme="minorHAnsi"/>
        </w:rPr>
        <w:t>years of IT experience in Linux System Administrator</w:t>
      </w:r>
      <w:r w:rsidR="00940B2E">
        <w:rPr>
          <w:rFonts w:cstheme="minorHAnsi"/>
        </w:rPr>
        <w:t xml:space="preserve"> and production support.</w:t>
      </w:r>
    </w:p>
    <w:p w14:paraId="61A6FAC2" w14:textId="77777777" w:rsidR="00940B2E" w:rsidRPr="00830D57" w:rsidRDefault="00940B2E" w:rsidP="00940B2E">
      <w:pPr>
        <w:pStyle w:val="ListParagraph"/>
        <w:numPr>
          <w:ilvl w:val="0"/>
          <w:numId w:val="7"/>
        </w:numPr>
        <w:rPr>
          <w:rFonts w:cstheme="minorHAnsi"/>
        </w:rPr>
      </w:pPr>
      <w:r w:rsidRPr="00830D57">
        <w:rPr>
          <w:rFonts w:cstheme="minorHAnsi"/>
        </w:rPr>
        <w:t>Supported 24 X 7 Production environments across.</w:t>
      </w:r>
    </w:p>
    <w:p w14:paraId="5DEEE20E" w14:textId="7771083B" w:rsidR="00940B2E" w:rsidRDefault="00940B2E" w:rsidP="00940B2E">
      <w:pPr>
        <w:pStyle w:val="ListParagraph"/>
        <w:numPr>
          <w:ilvl w:val="0"/>
          <w:numId w:val="7"/>
        </w:numPr>
        <w:rPr>
          <w:rFonts w:cstheme="minorHAnsi"/>
        </w:rPr>
      </w:pPr>
      <w:r w:rsidRPr="00830D57">
        <w:rPr>
          <w:rFonts w:cstheme="minorHAnsi"/>
        </w:rPr>
        <w:t xml:space="preserve">Performing Level </w:t>
      </w:r>
      <w:r w:rsidR="00C7504C">
        <w:rPr>
          <w:rFonts w:cstheme="minorHAnsi"/>
        </w:rPr>
        <w:t>1</w:t>
      </w:r>
      <w:r w:rsidRPr="00830D57">
        <w:rPr>
          <w:rFonts w:cstheme="minorHAnsi"/>
        </w:rPr>
        <w:t xml:space="preserve"> oper</w:t>
      </w:r>
      <w:r>
        <w:rPr>
          <w:rFonts w:cstheme="minorHAnsi"/>
        </w:rPr>
        <w:t>ations on the Linux environment.</w:t>
      </w:r>
    </w:p>
    <w:p w14:paraId="2556BA26" w14:textId="7E5E5AA0" w:rsidR="006640F7" w:rsidRPr="00830D57" w:rsidRDefault="006640F7" w:rsidP="00940B2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Hands on experience in Kubernetes.</w:t>
      </w:r>
    </w:p>
    <w:p w14:paraId="656C1551" w14:textId="024D8EBA" w:rsidR="00D4263F" w:rsidRPr="0009159B" w:rsidRDefault="00940B2E" w:rsidP="00D4263F">
      <w:pPr>
        <w:pStyle w:val="ListParagraph"/>
        <w:numPr>
          <w:ilvl w:val="0"/>
          <w:numId w:val="7"/>
        </w:numPr>
        <w:rPr>
          <w:rFonts w:cstheme="minorHAnsi"/>
        </w:rPr>
      </w:pPr>
      <w:r w:rsidRPr="00830D57">
        <w:rPr>
          <w:rFonts w:cstheme="minorHAnsi"/>
        </w:rPr>
        <w:t>Having hands on experience in maintaining Applications and troubleshooting the application issues.</w:t>
      </w:r>
    </w:p>
    <w:p w14:paraId="7E7AABE6" w14:textId="77777777" w:rsidR="00D4263F" w:rsidRPr="00830D57" w:rsidRDefault="00314CDF" w:rsidP="00D4263F">
      <w:pPr>
        <w:shd w:val="clear" w:color="auto" w:fill="C6D9F1" w:themeFill="text2" w:themeFillTint="33"/>
        <w:spacing w:after="200" w:line="276" w:lineRule="auto"/>
        <w:ind w:right="142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TECHNICAL SUMMARY</w:t>
      </w:r>
    </w:p>
    <w:p w14:paraId="79BE4C5D" w14:textId="1DEF51FB" w:rsidR="00FE7356" w:rsidRDefault="00314CDF" w:rsidP="0032681B">
      <w:pPr>
        <w:keepNext/>
        <w:tabs>
          <w:tab w:val="num" w:pos="0"/>
        </w:tabs>
        <w:suppressAutoHyphens/>
        <w:spacing w:line="276" w:lineRule="auto"/>
        <w:jc w:val="both"/>
        <w:outlineLvl w:val="0"/>
      </w:pPr>
      <w:r w:rsidRPr="00830D57">
        <w:rPr>
          <w:rFonts w:cstheme="minorHAnsi"/>
          <w:bCs/>
          <w:lang w:eastAsia="ar-SA"/>
        </w:rPr>
        <w:t>Operat</w:t>
      </w:r>
      <w:r w:rsidR="0056402C">
        <w:rPr>
          <w:rFonts w:cstheme="minorHAnsi"/>
          <w:bCs/>
          <w:lang w:eastAsia="ar-SA"/>
        </w:rPr>
        <w:t>ing Systems</w:t>
      </w:r>
      <w:r w:rsidR="0056402C">
        <w:rPr>
          <w:rFonts w:cstheme="minorHAnsi"/>
          <w:bCs/>
          <w:lang w:eastAsia="ar-SA"/>
        </w:rPr>
        <w:tab/>
        <w:t>:</w:t>
      </w:r>
      <w:r w:rsidR="0056402C">
        <w:rPr>
          <w:rFonts w:cstheme="minorHAnsi"/>
          <w:bCs/>
          <w:lang w:eastAsia="ar-SA"/>
        </w:rPr>
        <w:tab/>
        <w:t xml:space="preserve">Red Hat </w:t>
      </w:r>
      <w:r w:rsidR="009515F1">
        <w:rPr>
          <w:rFonts w:cstheme="minorHAnsi"/>
          <w:bCs/>
          <w:lang w:eastAsia="ar-SA"/>
        </w:rPr>
        <w:t>(</w:t>
      </w:r>
      <w:r w:rsidR="00B33D70">
        <w:rPr>
          <w:rFonts w:cstheme="minorHAnsi"/>
          <w:bCs/>
          <w:lang w:eastAsia="ar-SA"/>
        </w:rPr>
        <w:t>6.x</w:t>
      </w:r>
      <w:r w:rsidR="009515F1">
        <w:rPr>
          <w:rFonts w:cstheme="minorHAnsi"/>
          <w:bCs/>
          <w:lang w:eastAsia="ar-SA"/>
        </w:rPr>
        <w:t>, 7.0</w:t>
      </w:r>
      <w:r w:rsidR="00CD0E27">
        <w:rPr>
          <w:rFonts w:cstheme="minorHAnsi"/>
          <w:bCs/>
          <w:lang w:eastAsia="ar-SA"/>
        </w:rPr>
        <w:t>)</w:t>
      </w:r>
      <w:r w:rsidRPr="00830D57">
        <w:rPr>
          <w:rFonts w:cstheme="minorHAnsi"/>
          <w:bCs/>
          <w:lang w:eastAsia="ar-SA"/>
        </w:rPr>
        <w:t>.</w:t>
      </w:r>
      <w:r w:rsidR="00C032BB">
        <w:t xml:space="preserve"> centos, Ubuntu  windows </w:t>
      </w:r>
    </w:p>
    <w:p w14:paraId="46907F01" w14:textId="4BB5F11A" w:rsidR="00C032BB" w:rsidRPr="0032681B" w:rsidRDefault="00C032BB" w:rsidP="0032681B">
      <w:pPr>
        <w:keepNext/>
        <w:tabs>
          <w:tab w:val="num" w:pos="0"/>
        </w:tabs>
        <w:suppressAutoHyphens/>
        <w:spacing w:line="276" w:lineRule="auto"/>
        <w:jc w:val="both"/>
        <w:outlineLvl w:val="0"/>
        <w:rPr>
          <w:rFonts w:cstheme="minorHAnsi"/>
          <w:bCs/>
          <w:lang w:eastAsia="ar-SA"/>
        </w:rPr>
      </w:pPr>
      <w:r>
        <w:t>Skills                                   :             kubernetes, manging Datacenter,</w:t>
      </w:r>
    </w:p>
    <w:p w14:paraId="148477D6" w14:textId="24C80A2E" w:rsidR="0056402C" w:rsidRPr="00830D57" w:rsidRDefault="0056402C" w:rsidP="0056402C">
      <w:pPr>
        <w:keepNext/>
        <w:tabs>
          <w:tab w:val="num" w:pos="0"/>
        </w:tabs>
        <w:suppressAutoHyphens/>
        <w:spacing w:line="276" w:lineRule="auto"/>
        <w:jc w:val="both"/>
        <w:outlineLvl w:val="0"/>
        <w:rPr>
          <w:rFonts w:cstheme="minorHAnsi"/>
          <w:bCs/>
          <w:lang w:eastAsia="ar-SA"/>
        </w:rPr>
      </w:pPr>
      <w:r w:rsidRPr="00830D57">
        <w:rPr>
          <w:rFonts w:cstheme="minorHAnsi"/>
          <w:bCs/>
          <w:lang w:eastAsia="ar-SA"/>
        </w:rPr>
        <w:t>Back</w:t>
      </w:r>
      <w:r>
        <w:rPr>
          <w:rFonts w:cstheme="minorHAnsi"/>
          <w:bCs/>
          <w:lang w:eastAsia="ar-SA"/>
        </w:rPr>
        <w:t>up</w:t>
      </w:r>
      <w:r>
        <w:rPr>
          <w:rFonts w:cstheme="minorHAnsi"/>
          <w:bCs/>
          <w:lang w:eastAsia="ar-SA"/>
        </w:rPr>
        <w:tab/>
      </w:r>
      <w:r>
        <w:rPr>
          <w:rFonts w:cstheme="minorHAnsi"/>
          <w:bCs/>
          <w:lang w:eastAsia="ar-SA"/>
        </w:rPr>
        <w:tab/>
      </w:r>
      <w:r>
        <w:rPr>
          <w:rFonts w:cstheme="minorHAnsi"/>
          <w:bCs/>
          <w:lang w:eastAsia="ar-SA"/>
        </w:rPr>
        <w:tab/>
        <w:t>:</w:t>
      </w:r>
      <w:r>
        <w:rPr>
          <w:rFonts w:cstheme="minorHAnsi"/>
          <w:bCs/>
          <w:lang w:eastAsia="ar-SA"/>
        </w:rPr>
        <w:tab/>
        <w:t xml:space="preserve">Tar, , </w:t>
      </w:r>
      <w:r w:rsidR="007322E5">
        <w:rPr>
          <w:rFonts w:cstheme="minorHAnsi"/>
          <w:bCs/>
          <w:lang w:eastAsia="ar-SA"/>
        </w:rPr>
        <w:t xml:space="preserve">Dump, </w:t>
      </w:r>
      <w:r w:rsidR="00D0670A">
        <w:rPr>
          <w:rFonts w:cstheme="minorHAnsi"/>
          <w:bCs/>
          <w:lang w:eastAsia="ar-SA"/>
        </w:rPr>
        <w:t>Rsync</w:t>
      </w:r>
    </w:p>
    <w:p w14:paraId="38F5FD85" w14:textId="77777777" w:rsidR="0056402C" w:rsidRPr="0056402C" w:rsidRDefault="0056402C" w:rsidP="0056402C">
      <w:pPr>
        <w:keepNext/>
        <w:tabs>
          <w:tab w:val="num" w:pos="0"/>
        </w:tabs>
        <w:suppressAutoHyphens/>
        <w:spacing w:line="276" w:lineRule="auto"/>
        <w:jc w:val="both"/>
        <w:outlineLvl w:val="0"/>
        <w:rPr>
          <w:rFonts w:cstheme="minorHAnsi"/>
          <w:bCs/>
          <w:lang w:eastAsia="ar-SA"/>
        </w:rPr>
      </w:pPr>
      <w:r w:rsidRPr="00830D57">
        <w:rPr>
          <w:rFonts w:cstheme="minorHAnsi"/>
          <w:bCs/>
          <w:lang w:eastAsia="ar-SA"/>
        </w:rPr>
        <w:t>Security</w:t>
      </w:r>
      <w:r w:rsidRPr="00830D57">
        <w:rPr>
          <w:rFonts w:cstheme="minorHAnsi"/>
          <w:bCs/>
          <w:lang w:eastAsia="ar-SA"/>
        </w:rPr>
        <w:tab/>
      </w:r>
      <w:r w:rsidRPr="00830D57">
        <w:rPr>
          <w:rFonts w:cstheme="minorHAnsi"/>
          <w:bCs/>
          <w:lang w:eastAsia="ar-SA"/>
        </w:rPr>
        <w:tab/>
      </w:r>
      <w:r w:rsidRPr="00830D57">
        <w:rPr>
          <w:rFonts w:cstheme="minorHAnsi"/>
          <w:bCs/>
          <w:lang w:eastAsia="ar-SA"/>
        </w:rPr>
        <w:tab/>
        <w:t>:</w:t>
      </w:r>
      <w:r>
        <w:rPr>
          <w:rFonts w:cstheme="minorHAnsi"/>
          <w:bCs/>
          <w:lang w:eastAsia="ar-SA"/>
        </w:rPr>
        <w:tab/>
        <w:t>SSH, SSL</w:t>
      </w:r>
    </w:p>
    <w:p w14:paraId="500BBAAC" w14:textId="1F03A6CC" w:rsidR="00D4263F" w:rsidRDefault="000F5280" w:rsidP="007322E5">
      <w:pPr>
        <w:rPr>
          <w:rFonts w:eastAsia="Arial Unicode MS"/>
          <w:bCs/>
          <w:color w:val="000000"/>
        </w:rPr>
      </w:pPr>
      <w:r w:rsidRPr="000F5280">
        <w:rPr>
          <w:rFonts w:eastAsia="Arial Unicode MS"/>
          <w:bCs/>
          <w:color w:val="000000"/>
        </w:rPr>
        <w:t>Monitoring Tool</w:t>
      </w:r>
      <w:r>
        <w:rPr>
          <w:rFonts w:eastAsia="Arial Unicode MS"/>
          <w:bCs/>
          <w:color w:val="000000"/>
        </w:rPr>
        <w:t xml:space="preserve">               :             </w:t>
      </w:r>
      <w:r w:rsidRPr="000F5280">
        <w:rPr>
          <w:rFonts w:eastAsia="Arial Unicode MS"/>
          <w:bCs/>
          <w:color w:val="000000"/>
        </w:rPr>
        <w:t>N</w:t>
      </w:r>
      <w:r w:rsidR="006640F7">
        <w:rPr>
          <w:rFonts w:eastAsia="Arial Unicode MS"/>
          <w:bCs/>
          <w:color w:val="000000"/>
        </w:rPr>
        <w:t>MS</w:t>
      </w:r>
    </w:p>
    <w:p w14:paraId="7A93B564" w14:textId="0051F5D5" w:rsidR="007322E5" w:rsidRDefault="000A6F14" w:rsidP="006E5C12">
      <w:pPr>
        <w:spacing w:line="360" w:lineRule="auto"/>
        <w:rPr>
          <w:bCs/>
        </w:rPr>
      </w:pPr>
      <w:r w:rsidRPr="000A6F14">
        <w:rPr>
          <w:rFonts w:eastAsia="Arial Unicode MS"/>
          <w:bCs/>
          <w:color w:val="000000"/>
        </w:rPr>
        <w:t xml:space="preserve">Ticketing Tool </w:t>
      </w:r>
      <w:r w:rsidRPr="000A6F14">
        <w:rPr>
          <w:rFonts w:eastAsia="Arial Unicode MS"/>
          <w:bCs/>
          <w:color w:val="000000"/>
        </w:rPr>
        <w:tab/>
        <w:t xml:space="preserve">   </w:t>
      </w:r>
      <w:r>
        <w:rPr>
          <w:rFonts w:eastAsia="Arial Unicode MS"/>
          <w:bCs/>
          <w:color w:val="000000"/>
        </w:rPr>
        <w:t xml:space="preserve">           </w:t>
      </w:r>
      <w:r w:rsidRPr="000A6F14">
        <w:rPr>
          <w:rFonts w:eastAsia="Arial Unicode MS"/>
          <w:bCs/>
          <w:color w:val="000000"/>
        </w:rPr>
        <w:t xml:space="preserve"> : </w:t>
      </w:r>
      <w:r w:rsidRPr="000A6F14">
        <w:rPr>
          <w:rFonts w:eastAsia="Arial Unicode MS"/>
          <w:bCs/>
          <w:color w:val="000000"/>
        </w:rPr>
        <w:tab/>
      </w:r>
      <w:r w:rsidR="006640F7">
        <w:rPr>
          <w:rFonts w:eastAsia="Arial Unicode MS"/>
          <w:bCs/>
          <w:color w:val="000000"/>
        </w:rPr>
        <w:t>FAVEO</w:t>
      </w:r>
    </w:p>
    <w:p w14:paraId="0A366807" w14:textId="77777777" w:rsidR="00D4263F" w:rsidRPr="00830D57" w:rsidRDefault="00314CDF" w:rsidP="00D4263F">
      <w:pPr>
        <w:pStyle w:val="Heading1"/>
        <w:shd w:val="clear" w:color="auto" w:fill="C6D9F1" w:themeFill="text2" w:themeFillTint="33"/>
        <w:rPr>
          <w:rFonts w:asciiTheme="minorHAnsi" w:hAnsiTheme="minorHAnsi" w:cstheme="minorHAnsi"/>
        </w:rPr>
      </w:pPr>
      <w:r w:rsidRPr="00830D57">
        <w:rPr>
          <w:rFonts w:asciiTheme="minorHAnsi" w:hAnsiTheme="minorHAnsi" w:cstheme="minorHAnsi"/>
        </w:rPr>
        <w:t>Technical Exposure</w:t>
      </w:r>
    </w:p>
    <w:p w14:paraId="644192CE" w14:textId="77777777" w:rsidR="00D4263F" w:rsidRDefault="00D4263F" w:rsidP="00D4263F">
      <w:pPr>
        <w:ind w:left="360"/>
        <w:rPr>
          <w:rFonts w:cstheme="minorHAnsi"/>
          <w:u w:val="single"/>
        </w:rPr>
      </w:pPr>
    </w:p>
    <w:p w14:paraId="42A9E6DE" w14:textId="77777777" w:rsidR="007322E5" w:rsidRDefault="007322E5" w:rsidP="007322E5">
      <w:pPr>
        <w:pStyle w:val="ListParagraph"/>
        <w:numPr>
          <w:ilvl w:val="0"/>
          <w:numId w:val="20"/>
        </w:numPr>
        <w:spacing w:after="200" w:line="276" w:lineRule="auto"/>
        <w:ind w:right="142"/>
        <w:jc w:val="both"/>
        <w:rPr>
          <w:rFonts w:cstheme="minorHAnsi"/>
        </w:rPr>
      </w:pPr>
      <w:r w:rsidRPr="00830D57">
        <w:rPr>
          <w:rFonts w:cstheme="minorHAnsi"/>
        </w:rPr>
        <w:t>Experience on Application deployment and troubleshooting and resolved application issues escalated from end users.</w:t>
      </w:r>
    </w:p>
    <w:p w14:paraId="0B0A9A0F" w14:textId="77777777" w:rsidR="007322E5" w:rsidRPr="007E6894" w:rsidRDefault="007322E5" w:rsidP="007322E5">
      <w:pPr>
        <w:pStyle w:val="ListParagraph"/>
        <w:numPr>
          <w:ilvl w:val="0"/>
          <w:numId w:val="20"/>
        </w:numPr>
        <w:spacing w:after="200" w:line="276" w:lineRule="auto"/>
        <w:ind w:right="142"/>
        <w:jc w:val="both"/>
        <w:rPr>
          <w:rFonts w:cstheme="minorHAnsi"/>
        </w:rPr>
      </w:pPr>
      <w:r w:rsidRPr="006E3380">
        <w:rPr>
          <w:color w:val="000000"/>
          <w:shd w:val="clear" w:color="auto" w:fill="FFFFFF"/>
        </w:rPr>
        <w:t>Monitoring and updating Tickets (issues) through Incident management system based on ITIL Process</w:t>
      </w:r>
      <w:r w:rsidR="007E6894">
        <w:rPr>
          <w:color w:val="000000"/>
          <w:shd w:val="clear" w:color="auto" w:fill="FFFFFF"/>
        </w:rPr>
        <w:t>.</w:t>
      </w:r>
    </w:p>
    <w:p w14:paraId="3FD63029" w14:textId="77777777" w:rsidR="00940607" w:rsidRPr="005F7796" w:rsidRDefault="00C73CB2" w:rsidP="007322E5">
      <w:pPr>
        <w:pStyle w:val="ListParagraph"/>
        <w:numPr>
          <w:ilvl w:val="0"/>
          <w:numId w:val="20"/>
        </w:numPr>
        <w:spacing w:after="200" w:line="276" w:lineRule="auto"/>
        <w:ind w:right="142"/>
        <w:jc w:val="both"/>
        <w:rPr>
          <w:rFonts w:cstheme="minorHAnsi"/>
        </w:rPr>
      </w:pPr>
      <w:r>
        <w:rPr>
          <w:rFonts w:eastAsia="Times New Roman" w:cs="Calibri"/>
          <w:color w:val="auto"/>
        </w:rPr>
        <w:t>Having experience</w:t>
      </w:r>
      <w:r w:rsidR="00940607" w:rsidRPr="00940607">
        <w:rPr>
          <w:rFonts w:eastAsia="Times New Roman" w:cs="Calibri"/>
          <w:color w:val="auto"/>
        </w:rPr>
        <w:t xml:space="preserve"> on different Linux installation methods like Kickstart, Network Installation and on standalone systems</w:t>
      </w:r>
      <w:r w:rsidR="00940607">
        <w:rPr>
          <w:rFonts w:eastAsia="Times New Roman" w:cs="Calibri"/>
          <w:color w:val="auto"/>
        </w:rPr>
        <w:t>.</w:t>
      </w:r>
    </w:p>
    <w:p w14:paraId="170276FA" w14:textId="77777777" w:rsidR="005F7796" w:rsidRPr="00D5060B" w:rsidRDefault="005F7796" w:rsidP="00D5060B">
      <w:pPr>
        <w:pStyle w:val="ListParagraph"/>
        <w:numPr>
          <w:ilvl w:val="0"/>
          <w:numId w:val="20"/>
        </w:numPr>
        <w:spacing w:after="200" w:line="276" w:lineRule="auto"/>
        <w:ind w:right="142"/>
        <w:jc w:val="both"/>
        <w:rPr>
          <w:rFonts w:cstheme="minorHAnsi"/>
        </w:rPr>
      </w:pPr>
      <w:r w:rsidRPr="005F7796">
        <w:rPr>
          <w:rFonts w:eastAsia="Times New Roman" w:cs="Calibri"/>
          <w:color w:val="auto"/>
        </w:rPr>
        <w:t>Having good experience in users and group administration, File system Administration.</w:t>
      </w:r>
    </w:p>
    <w:p w14:paraId="549B25BE" w14:textId="77777777" w:rsidR="00D5060B" w:rsidRPr="00D5060B" w:rsidRDefault="00D5060B" w:rsidP="00D5060B">
      <w:pPr>
        <w:pStyle w:val="ListParagraph"/>
        <w:numPr>
          <w:ilvl w:val="0"/>
          <w:numId w:val="20"/>
        </w:numPr>
        <w:spacing w:after="200" w:line="276" w:lineRule="auto"/>
        <w:ind w:right="142"/>
        <w:jc w:val="both"/>
        <w:rPr>
          <w:rFonts w:cstheme="minorHAnsi"/>
        </w:rPr>
      </w:pPr>
      <w:r w:rsidRPr="005F7796">
        <w:rPr>
          <w:rFonts w:eastAsia="Times New Roman" w:cs="Calibri"/>
          <w:color w:val="auto"/>
        </w:rPr>
        <w:t xml:space="preserve">Creating volumes and managing file system using Logical Volume </w:t>
      </w:r>
      <w:r w:rsidR="00E07BEC" w:rsidRPr="005F7796">
        <w:rPr>
          <w:rFonts w:eastAsia="Times New Roman" w:cs="Calibri"/>
          <w:color w:val="auto"/>
        </w:rPr>
        <w:t>Manager (</w:t>
      </w:r>
      <w:r w:rsidRPr="005F7796">
        <w:rPr>
          <w:rFonts w:eastAsia="Times New Roman" w:cs="Calibri"/>
          <w:color w:val="auto"/>
        </w:rPr>
        <w:t>LVM</w:t>
      </w:r>
      <w:r>
        <w:rPr>
          <w:rFonts w:eastAsia="Times New Roman" w:cs="Calibri"/>
          <w:color w:val="auto"/>
        </w:rPr>
        <w:t>).</w:t>
      </w:r>
    </w:p>
    <w:p w14:paraId="5F03CA74" w14:textId="77777777" w:rsidR="00D5060B" w:rsidRPr="00D5060B" w:rsidRDefault="00D5060B" w:rsidP="00D5060B">
      <w:pPr>
        <w:pStyle w:val="ListParagraph"/>
        <w:numPr>
          <w:ilvl w:val="0"/>
          <w:numId w:val="20"/>
        </w:numPr>
        <w:spacing w:after="200" w:line="276" w:lineRule="auto"/>
        <w:ind w:right="142"/>
        <w:jc w:val="both"/>
        <w:rPr>
          <w:rFonts w:cstheme="minorHAnsi"/>
        </w:rPr>
      </w:pPr>
      <w:r w:rsidRPr="00D5060B">
        <w:rPr>
          <w:rFonts w:eastAsia="Times New Roman" w:cs="Calibri"/>
          <w:color w:val="auto"/>
        </w:rPr>
        <w:t>Planning &amp; Resolving the Issues within the specified down time</w:t>
      </w:r>
      <w:r>
        <w:rPr>
          <w:rFonts w:eastAsia="Times New Roman" w:cs="Calibri"/>
          <w:color w:val="auto"/>
        </w:rPr>
        <w:t>.</w:t>
      </w:r>
    </w:p>
    <w:p w14:paraId="2F7ABB94" w14:textId="77777777" w:rsidR="00D5060B" w:rsidRPr="00D5060B" w:rsidRDefault="00D5060B" w:rsidP="00D5060B">
      <w:pPr>
        <w:pStyle w:val="ListParagraph"/>
        <w:numPr>
          <w:ilvl w:val="0"/>
          <w:numId w:val="20"/>
        </w:numPr>
        <w:spacing w:after="200" w:line="276" w:lineRule="auto"/>
        <w:ind w:right="142"/>
        <w:jc w:val="both"/>
        <w:rPr>
          <w:rFonts w:cstheme="minorHAnsi"/>
        </w:rPr>
      </w:pPr>
      <w:r w:rsidRPr="00D5060B">
        <w:rPr>
          <w:rFonts w:eastAsia="Times New Roman" w:cs="Calibri"/>
          <w:color w:val="auto"/>
        </w:rPr>
        <w:t>Experience in Creation and managing user accounts, security rights, disk space and process monitoring in Red hat Linux</w:t>
      </w:r>
      <w:r>
        <w:rPr>
          <w:rFonts w:eastAsia="Times New Roman" w:cs="Calibri"/>
          <w:color w:val="auto"/>
        </w:rPr>
        <w:t>.</w:t>
      </w:r>
    </w:p>
    <w:p w14:paraId="127AE4C6" w14:textId="77777777" w:rsidR="00D5060B" w:rsidRPr="00D5060B" w:rsidRDefault="00D5060B" w:rsidP="00D5060B">
      <w:pPr>
        <w:pStyle w:val="ListParagraph"/>
        <w:numPr>
          <w:ilvl w:val="0"/>
          <w:numId w:val="20"/>
        </w:numPr>
        <w:spacing w:after="200" w:line="276" w:lineRule="auto"/>
        <w:ind w:right="142"/>
        <w:jc w:val="both"/>
        <w:rPr>
          <w:rFonts w:cstheme="minorHAnsi"/>
        </w:rPr>
      </w:pPr>
      <w:r w:rsidRPr="00D5060B">
        <w:rPr>
          <w:rFonts w:eastAsia="Times New Roman" w:cs="Calibri"/>
          <w:color w:val="auto"/>
        </w:rPr>
        <w:t>Installation and upgradation of Packages and Patches configuration management and reviewing connectivity issue regarding security problem</w:t>
      </w:r>
      <w:r>
        <w:rPr>
          <w:rFonts w:eastAsia="Times New Roman" w:cs="Calibri"/>
          <w:color w:val="auto"/>
        </w:rPr>
        <w:t>.</w:t>
      </w:r>
    </w:p>
    <w:p w14:paraId="0FA748C3" w14:textId="77777777" w:rsidR="00D5060B" w:rsidRPr="00ED791E" w:rsidRDefault="00D5060B" w:rsidP="00D5060B">
      <w:pPr>
        <w:pStyle w:val="ListParagraph"/>
        <w:numPr>
          <w:ilvl w:val="0"/>
          <w:numId w:val="20"/>
        </w:numPr>
        <w:spacing w:after="200" w:line="276" w:lineRule="auto"/>
        <w:ind w:right="142"/>
        <w:jc w:val="both"/>
        <w:rPr>
          <w:rFonts w:cstheme="minorHAnsi"/>
        </w:rPr>
      </w:pPr>
      <w:r w:rsidRPr="00D5060B">
        <w:rPr>
          <w:rFonts w:eastAsia="Times New Roman" w:cs="Calibri"/>
          <w:color w:val="auto"/>
        </w:rPr>
        <w:t>Install the packages with YUM &amp; RPM</w:t>
      </w:r>
      <w:r w:rsidR="00ED791E">
        <w:rPr>
          <w:rFonts w:eastAsia="Times New Roman" w:cs="Calibri"/>
          <w:color w:val="auto"/>
        </w:rPr>
        <w:t>.</w:t>
      </w:r>
    </w:p>
    <w:p w14:paraId="1F9F2999" w14:textId="77777777" w:rsidR="00E07BEC" w:rsidRPr="00485808" w:rsidRDefault="00ED791E" w:rsidP="00485808">
      <w:pPr>
        <w:pStyle w:val="ListParagraph"/>
        <w:numPr>
          <w:ilvl w:val="0"/>
          <w:numId w:val="20"/>
        </w:numPr>
        <w:spacing w:after="200" w:line="276" w:lineRule="auto"/>
        <w:ind w:right="142"/>
        <w:jc w:val="both"/>
        <w:rPr>
          <w:rFonts w:cstheme="minorHAnsi"/>
        </w:rPr>
      </w:pPr>
      <w:r w:rsidRPr="00ED791E">
        <w:rPr>
          <w:rFonts w:eastAsia="Times New Roman" w:cs="Calibri"/>
          <w:color w:val="auto"/>
        </w:rPr>
        <w:lastRenderedPageBreak/>
        <w:t>Remote system administration using tools like SSH, Telnet</w:t>
      </w:r>
      <w:r w:rsidR="00E07BEC">
        <w:rPr>
          <w:rFonts w:eastAsia="Times New Roman" w:cs="Calibri"/>
          <w:color w:val="auto"/>
        </w:rPr>
        <w:t>.</w:t>
      </w:r>
    </w:p>
    <w:p w14:paraId="380B945F" w14:textId="77777777" w:rsidR="00485808" w:rsidRPr="00485808" w:rsidRDefault="00485808" w:rsidP="00485808">
      <w:pPr>
        <w:pStyle w:val="ListParagraph"/>
        <w:numPr>
          <w:ilvl w:val="0"/>
          <w:numId w:val="20"/>
        </w:numPr>
        <w:spacing w:after="200" w:line="276" w:lineRule="auto"/>
        <w:ind w:right="142"/>
        <w:jc w:val="both"/>
        <w:rPr>
          <w:rFonts w:cstheme="minorHAnsi"/>
        </w:rPr>
      </w:pPr>
      <w:r w:rsidRPr="00ED791E">
        <w:rPr>
          <w:rFonts w:eastAsia="Times New Roman" w:cs="Calibri"/>
          <w:color w:val="auto"/>
        </w:rPr>
        <w:t>Planning and implementing system upgrades including hardware, operating system and periodical patch upgrades</w:t>
      </w:r>
    </w:p>
    <w:p w14:paraId="2F47C66C" w14:textId="77777777" w:rsidR="00ED791E" w:rsidRPr="00ED791E" w:rsidRDefault="00ED791E" w:rsidP="007322E5">
      <w:pPr>
        <w:pStyle w:val="ListParagraph"/>
        <w:numPr>
          <w:ilvl w:val="0"/>
          <w:numId w:val="20"/>
        </w:numPr>
        <w:spacing w:after="200" w:line="276" w:lineRule="auto"/>
        <w:ind w:right="142"/>
        <w:jc w:val="both"/>
        <w:rPr>
          <w:rFonts w:cstheme="minorHAnsi"/>
        </w:rPr>
      </w:pPr>
      <w:r w:rsidRPr="00ED791E">
        <w:rPr>
          <w:rFonts w:eastAsia="Times New Roman" w:cs="Calibri"/>
          <w:color w:val="auto"/>
        </w:rPr>
        <w:t xml:space="preserve">Automation of jobs through crontab and At </w:t>
      </w:r>
      <w:r w:rsidR="00E07BEC">
        <w:rPr>
          <w:rFonts w:eastAsia="Times New Roman" w:cs="Calibri"/>
          <w:color w:val="auto"/>
        </w:rPr>
        <w:t>.</w:t>
      </w:r>
    </w:p>
    <w:p w14:paraId="6F93E2C4" w14:textId="77777777" w:rsidR="00ED791E" w:rsidRPr="00ED791E" w:rsidRDefault="00ED791E" w:rsidP="007322E5">
      <w:pPr>
        <w:pStyle w:val="ListParagraph"/>
        <w:numPr>
          <w:ilvl w:val="0"/>
          <w:numId w:val="20"/>
        </w:numPr>
        <w:spacing w:after="200" w:line="276" w:lineRule="auto"/>
        <w:ind w:right="142"/>
        <w:jc w:val="both"/>
        <w:rPr>
          <w:rFonts w:cstheme="minorHAnsi"/>
        </w:rPr>
      </w:pPr>
      <w:r w:rsidRPr="00ED791E">
        <w:rPr>
          <w:rFonts w:eastAsia="Times New Roman" w:cs="Calibri"/>
          <w:color w:val="auto"/>
        </w:rPr>
        <w:t>Configuring and Managing data backup as per backup policies. Schedule cron job for day to day system administration and performance tuning for server deployment</w:t>
      </w:r>
      <w:r w:rsidR="00E07BEC">
        <w:rPr>
          <w:rFonts w:eastAsia="Times New Roman" w:cs="Calibri"/>
          <w:color w:val="auto"/>
        </w:rPr>
        <w:t>.</w:t>
      </w:r>
    </w:p>
    <w:p w14:paraId="176F68A0" w14:textId="77777777" w:rsidR="00ED791E" w:rsidRPr="0069329E" w:rsidRDefault="0069329E" w:rsidP="007322E5">
      <w:pPr>
        <w:pStyle w:val="ListParagraph"/>
        <w:numPr>
          <w:ilvl w:val="0"/>
          <w:numId w:val="20"/>
        </w:numPr>
        <w:spacing w:after="200" w:line="276" w:lineRule="auto"/>
        <w:ind w:right="142"/>
        <w:jc w:val="both"/>
        <w:rPr>
          <w:rFonts w:cstheme="minorHAnsi"/>
        </w:rPr>
      </w:pPr>
      <w:r w:rsidRPr="0069329E">
        <w:rPr>
          <w:rFonts w:eastAsia="Times New Roman" w:cs="Calibri"/>
          <w:color w:val="auto"/>
        </w:rPr>
        <w:t>Having good experience at SELINUX and knowledge on implementation of SUDO’S</w:t>
      </w:r>
      <w:r w:rsidR="00E07BEC">
        <w:rPr>
          <w:rFonts w:eastAsia="Times New Roman" w:cs="Calibri"/>
          <w:color w:val="auto"/>
        </w:rPr>
        <w:t>.</w:t>
      </w:r>
    </w:p>
    <w:p w14:paraId="73BF2226" w14:textId="4C6B07D1" w:rsidR="00D979CA" w:rsidRPr="00755669" w:rsidRDefault="00FE14D7" w:rsidP="00755669">
      <w:pPr>
        <w:pStyle w:val="ListParagraph"/>
        <w:numPr>
          <w:ilvl w:val="0"/>
          <w:numId w:val="20"/>
        </w:numPr>
        <w:spacing w:after="200" w:line="276" w:lineRule="auto"/>
        <w:ind w:right="142"/>
        <w:jc w:val="both"/>
        <w:rPr>
          <w:rFonts w:cstheme="minorHAnsi"/>
        </w:rPr>
      </w:pPr>
      <w:r w:rsidRPr="00FE14D7">
        <w:rPr>
          <w:rFonts w:eastAsia="Times New Roman" w:cs="Calibri"/>
          <w:color w:val="auto"/>
        </w:rPr>
        <w:t>Experience in Installing Upgrades, kernel patches, systems configuration, performance tuning on Linux systems</w:t>
      </w:r>
      <w:r w:rsidR="00E07BEC">
        <w:rPr>
          <w:rFonts w:eastAsia="Times New Roman" w:cs="Calibri"/>
          <w:color w:val="auto"/>
        </w:rPr>
        <w:t>.</w:t>
      </w:r>
    </w:p>
    <w:p w14:paraId="11A083CA" w14:textId="4117C933" w:rsidR="009B1C67" w:rsidRPr="009B1C67" w:rsidRDefault="00D979CA" w:rsidP="00C224D7">
      <w:pPr>
        <w:pStyle w:val="ListParagraph"/>
        <w:numPr>
          <w:ilvl w:val="0"/>
          <w:numId w:val="20"/>
        </w:numPr>
        <w:spacing w:after="200" w:line="276" w:lineRule="auto"/>
        <w:ind w:right="142"/>
        <w:jc w:val="both"/>
        <w:rPr>
          <w:rFonts w:cstheme="minorHAnsi"/>
        </w:rPr>
      </w:pPr>
      <w:r w:rsidRPr="00D979CA">
        <w:rPr>
          <w:rFonts w:eastAsia="Times New Roman" w:cs="Calibri"/>
          <w:color w:val="auto"/>
        </w:rPr>
        <w:t xml:space="preserve">Installing and configuration of Nagios </w:t>
      </w:r>
      <w:r w:rsidR="006E1521" w:rsidRPr="00D979CA">
        <w:rPr>
          <w:rFonts w:eastAsia="Times New Roman" w:cs="Calibri"/>
          <w:color w:val="auto"/>
        </w:rPr>
        <w:t>core</w:t>
      </w:r>
      <w:r w:rsidR="006E1521">
        <w:rPr>
          <w:rFonts w:eastAsia="Times New Roman" w:cs="Calibri"/>
          <w:color w:val="auto"/>
        </w:rPr>
        <w:t>.</w:t>
      </w:r>
    </w:p>
    <w:p w14:paraId="55EC8C30" w14:textId="77777777" w:rsidR="00DF0A41" w:rsidRPr="00C224D7" w:rsidRDefault="009B1C67" w:rsidP="00C224D7">
      <w:pPr>
        <w:pStyle w:val="ListParagraph"/>
        <w:numPr>
          <w:ilvl w:val="0"/>
          <w:numId w:val="20"/>
        </w:numPr>
        <w:spacing w:after="200" w:line="276" w:lineRule="auto"/>
        <w:ind w:right="142"/>
        <w:jc w:val="both"/>
        <w:rPr>
          <w:rFonts w:cstheme="minorHAnsi"/>
        </w:rPr>
      </w:pPr>
      <w:r>
        <w:rPr>
          <w:rFonts w:eastAsia="Times New Roman" w:cs="Times New Roman"/>
          <w:lang w:val="en-GB"/>
        </w:rPr>
        <w:t>C</w:t>
      </w:r>
      <w:r w:rsidR="008E680C" w:rsidRPr="00C224D7">
        <w:rPr>
          <w:rFonts w:eastAsia="Times New Roman" w:cs="Times New Roman"/>
          <w:lang w:val="en-GB"/>
        </w:rPr>
        <w:t>reating Virtual Machines from the Vcenter.</w:t>
      </w:r>
    </w:p>
    <w:p w14:paraId="6ECAE2EE" w14:textId="77777777" w:rsidR="00C224D7" w:rsidRPr="005A1179" w:rsidRDefault="008E680C" w:rsidP="005A1179">
      <w:pPr>
        <w:pStyle w:val="ListParagraph"/>
        <w:numPr>
          <w:ilvl w:val="0"/>
          <w:numId w:val="20"/>
        </w:numPr>
        <w:spacing w:after="200" w:line="276" w:lineRule="auto"/>
        <w:ind w:right="142"/>
        <w:jc w:val="both"/>
        <w:rPr>
          <w:rFonts w:cstheme="minorHAnsi"/>
        </w:rPr>
      </w:pPr>
      <w:r w:rsidRPr="00E63B3D">
        <w:rPr>
          <w:rFonts w:eastAsia="Times New Roman" w:cs="Times New Roman"/>
          <w:lang w:val="en-GB"/>
        </w:rPr>
        <w:t>Clone and template creation and deploying a VM from the template</w:t>
      </w:r>
      <w:r>
        <w:rPr>
          <w:rFonts w:eastAsia="Times New Roman" w:cs="Times New Roman"/>
          <w:lang w:val="en-GB"/>
        </w:rPr>
        <w:t>.</w:t>
      </w:r>
    </w:p>
    <w:p w14:paraId="7870A7F6" w14:textId="77777777" w:rsidR="00A2657E" w:rsidRPr="00A2657E" w:rsidRDefault="00A2657E" w:rsidP="00516CC7">
      <w:pPr>
        <w:pStyle w:val="ListParagraph"/>
        <w:numPr>
          <w:ilvl w:val="0"/>
          <w:numId w:val="23"/>
        </w:numPr>
        <w:rPr>
          <w:rFonts w:eastAsia="Times New Roman" w:cstheme="minorHAnsi"/>
          <w:color w:val="auto"/>
        </w:rPr>
      </w:pPr>
      <w:r w:rsidRPr="00A2657E">
        <w:t>Installing VMware Tools.</w:t>
      </w:r>
    </w:p>
    <w:p w14:paraId="390E0C4D" w14:textId="77777777" w:rsidR="00174CE2" w:rsidRDefault="00174CE2" w:rsidP="00174CE2">
      <w:pPr>
        <w:numPr>
          <w:ilvl w:val="0"/>
          <w:numId w:val="23"/>
        </w:numPr>
        <w:spacing w:line="276" w:lineRule="auto"/>
        <w:jc w:val="both"/>
        <w:rPr>
          <w:rFonts w:eastAsia="Times New Roman" w:cstheme="minorHAnsi"/>
          <w:color w:val="auto"/>
        </w:rPr>
      </w:pPr>
      <w:r w:rsidRPr="00174CE2">
        <w:rPr>
          <w:rFonts w:eastAsia="Times New Roman" w:cstheme="minorHAnsi"/>
          <w:color w:val="auto"/>
        </w:rPr>
        <w:t>Providing Customer Support on shift rotation basis for Linux Servers.</w:t>
      </w:r>
    </w:p>
    <w:p w14:paraId="3169770E" w14:textId="77777777" w:rsidR="00174CE2" w:rsidRDefault="00174CE2" w:rsidP="00174CE2">
      <w:pPr>
        <w:numPr>
          <w:ilvl w:val="0"/>
          <w:numId w:val="23"/>
        </w:numPr>
        <w:spacing w:line="276" w:lineRule="auto"/>
        <w:jc w:val="both"/>
        <w:rPr>
          <w:rFonts w:eastAsia="Times New Roman" w:cstheme="minorHAnsi"/>
          <w:color w:val="auto"/>
        </w:rPr>
      </w:pPr>
      <w:r w:rsidRPr="00174CE2">
        <w:rPr>
          <w:rFonts w:eastAsia="Times New Roman" w:cstheme="minorHAnsi"/>
          <w:color w:val="auto"/>
        </w:rPr>
        <w:t>Handling pre-checks, migration and post-checks for requested source and target servers.</w:t>
      </w:r>
    </w:p>
    <w:p w14:paraId="36091580" w14:textId="77777777" w:rsidR="00174CE2" w:rsidRDefault="00174CE2" w:rsidP="00174CE2">
      <w:pPr>
        <w:numPr>
          <w:ilvl w:val="0"/>
          <w:numId w:val="23"/>
        </w:numPr>
        <w:spacing w:line="276" w:lineRule="auto"/>
        <w:jc w:val="both"/>
        <w:rPr>
          <w:rFonts w:eastAsia="Times New Roman" w:cstheme="minorHAnsi"/>
          <w:color w:val="auto"/>
        </w:rPr>
      </w:pPr>
      <w:r w:rsidRPr="00174CE2">
        <w:rPr>
          <w:rFonts w:eastAsia="Times New Roman" w:cstheme="minorHAnsi"/>
          <w:color w:val="auto"/>
        </w:rPr>
        <w:t>Handling Change management requests servers.</w:t>
      </w:r>
    </w:p>
    <w:p w14:paraId="0119BC9B" w14:textId="77777777" w:rsidR="00516CC7" w:rsidRDefault="00516CC7" w:rsidP="00516CC7">
      <w:pPr>
        <w:numPr>
          <w:ilvl w:val="0"/>
          <w:numId w:val="23"/>
        </w:numPr>
        <w:spacing w:line="276" w:lineRule="auto"/>
        <w:jc w:val="both"/>
        <w:rPr>
          <w:rFonts w:eastAsia="Times New Roman" w:cstheme="minorHAnsi"/>
          <w:color w:val="auto"/>
        </w:rPr>
      </w:pPr>
      <w:r w:rsidRPr="00516CC7">
        <w:rPr>
          <w:rFonts w:eastAsia="Times New Roman" w:cstheme="minorHAnsi"/>
          <w:color w:val="auto"/>
        </w:rPr>
        <w:t>Handling customer calls support at 24/7 times.</w:t>
      </w:r>
    </w:p>
    <w:p w14:paraId="53652720" w14:textId="77777777" w:rsidR="00516CC7" w:rsidRDefault="00516CC7" w:rsidP="00516CC7">
      <w:pPr>
        <w:numPr>
          <w:ilvl w:val="0"/>
          <w:numId w:val="23"/>
        </w:numPr>
        <w:spacing w:line="276" w:lineRule="auto"/>
        <w:jc w:val="both"/>
        <w:rPr>
          <w:rFonts w:eastAsia="Times New Roman" w:cstheme="minorHAnsi"/>
          <w:color w:val="auto"/>
        </w:rPr>
      </w:pPr>
      <w:r w:rsidRPr="00516CC7">
        <w:rPr>
          <w:rFonts w:eastAsia="Times New Roman" w:cstheme="minorHAnsi"/>
          <w:color w:val="auto"/>
        </w:rPr>
        <w:t>Interacting with the client team members and other vendors through technical bridge calls.</w:t>
      </w:r>
    </w:p>
    <w:p w14:paraId="6A9AE5E4" w14:textId="77777777" w:rsidR="00D4263F" w:rsidRPr="00830D57" w:rsidRDefault="00314CDF" w:rsidP="00D4263F">
      <w:pPr>
        <w:numPr>
          <w:ilvl w:val="0"/>
          <w:numId w:val="23"/>
        </w:numPr>
        <w:spacing w:line="276" w:lineRule="auto"/>
        <w:jc w:val="both"/>
        <w:rPr>
          <w:rFonts w:eastAsia="Times New Roman" w:cstheme="minorHAnsi"/>
          <w:color w:val="auto"/>
        </w:rPr>
      </w:pPr>
      <w:r w:rsidRPr="00830D57">
        <w:rPr>
          <w:rFonts w:eastAsia="Times New Roman" w:cstheme="minorHAnsi"/>
          <w:color w:val="auto"/>
        </w:rPr>
        <w:t>Participate in root-cause analysis of recurring issues, system backup, and security setup.</w:t>
      </w:r>
    </w:p>
    <w:p w14:paraId="53725D61" w14:textId="77777777" w:rsidR="00D4263F" w:rsidRPr="00516CC7" w:rsidRDefault="00314CDF" w:rsidP="00516CC7">
      <w:pPr>
        <w:numPr>
          <w:ilvl w:val="0"/>
          <w:numId w:val="23"/>
        </w:numPr>
        <w:spacing w:line="276" w:lineRule="auto"/>
        <w:jc w:val="both"/>
        <w:rPr>
          <w:rFonts w:eastAsia="Times New Roman" w:cstheme="minorHAnsi"/>
          <w:bCs/>
          <w:color w:val="auto"/>
        </w:rPr>
      </w:pPr>
      <w:r w:rsidRPr="00830D57">
        <w:rPr>
          <w:rFonts w:eastAsia="Times New Roman" w:cstheme="minorHAnsi"/>
          <w:bCs/>
          <w:color w:val="auto"/>
        </w:rPr>
        <w:t>Experience in Using YUM Repository.</w:t>
      </w:r>
    </w:p>
    <w:p w14:paraId="65752E40" w14:textId="79CDFF07" w:rsidR="00D4263F" w:rsidRPr="00830D57" w:rsidRDefault="00314CDF" w:rsidP="00D4263F">
      <w:pPr>
        <w:numPr>
          <w:ilvl w:val="0"/>
          <w:numId w:val="23"/>
        </w:numPr>
        <w:spacing w:line="276" w:lineRule="auto"/>
        <w:jc w:val="both"/>
        <w:rPr>
          <w:rFonts w:eastAsia="Times New Roman" w:cstheme="minorHAnsi"/>
          <w:color w:val="auto"/>
        </w:rPr>
      </w:pPr>
      <w:r w:rsidRPr="00830D57">
        <w:rPr>
          <w:rFonts w:eastAsia="Times New Roman" w:cstheme="minorHAnsi"/>
          <w:color w:val="auto"/>
        </w:rPr>
        <w:t xml:space="preserve">Installation and Management of various </w:t>
      </w:r>
      <w:r w:rsidR="00BF4B5D" w:rsidRPr="00830D57">
        <w:rPr>
          <w:rFonts w:eastAsia="Times New Roman" w:cstheme="minorHAnsi"/>
          <w:color w:val="auto"/>
        </w:rPr>
        <w:t>Open-source</w:t>
      </w:r>
      <w:r w:rsidRPr="00830D57">
        <w:rPr>
          <w:rFonts w:eastAsia="Times New Roman" w:cstheme="minorHAnsi"/>
          <w:color w:val="auto"/>
        </w:rPr>
        <w:t xml:space="preserve"> Software’s. </w:t>
      </w:r>
    </w:p>
    <w:p w14:paraId="5B7C2930" w14:textId="77777777" w:rsidR="00D4263F" w:rsidRPr="00830D57" w:rsidRDefault="00314CDF" w:rsidP="00D4263F">
      <w:pPr>
        <w:numPr>
          <w:ilvl w:val="0"/>
          <w:numId w:val="23"/>
        </w:numPr>
        <w:spacing w:line="276" w:lineRule="auto"/>
        <w:jc w:val="both"/>
        <w:rPr>
          <w:rFonts w:eastAsia="Times New Roman" w:cstheme="minorHAnsi"/>
          <w:color w:val="auto"/>
        </w:rPr>
      </w:pPr>
      <w:r w:rsidRPr="00830D57">
        <w:rPr>
          <w:rFonts w:eastAsia="Times New Roman" w:cstheme="minorHAnsi"/>
          <w:color w:val="auto"/>
        </w:rPr>
        <w:t>Use of LVM for dynamically extending and reducing partitions.</w:t>
      </w:r>
    </w:p>
    <w:p w14:paraId="4544EB68" w14:textId="77777777" w:rsidR="00D4263F" w:rsidRPr="00516CC7" w:rsidRDefault="00314CDF" w:rsidP="00516CC7">
      <w:pPr>
        <w:numPr>
          <w:ilvl w:val="0"/>
          <w:numId w:val="23"/>
        </w:numPr>
        <w:spacing w:line="276" w:lineRule="auto"/>
        <w:jc w:val="both"/>
        <w:rPr>
          <w:rFonts w:eastAsia="Times New Roman" w:cstheme="minorHAnsi"/>
          <w:color w:val="auto"/>
        </w:rPr>
      </w:pPr>
      <w:r w:rsidRPr="00830D57">
        <w:rPr>
          <w:rFonts w:eastAsia="Times New Roman" w:cstheme="minorHAnsi"/>
          <w:color w:val="auto"/>
        </w:rPr>
        <w:t>Managing a file System like addition, growing of file system etc.</w:t>
      </w:r>
    </w:p>
    <w:p w14:paraId="0007CDE0" w14:textId="77777777" w:rsidR="00D4263F" w:rsidRPr="00830D57" w:rsidRDefault="00314CDF" w:rsidP="00D4263F">
      <w:pPr>
        <w:numPr>
          <w:ilvl w:val="0"/>
          <w:numId w:val="23"/>
        </w:numPr>
        <w:spacing w:line="276" w:lineRule="auto"/>
        <w:jc w:val="both"/>
        <w:rPr>
          <w:rFonts w:eastAsia="Times New Roman" w:cstheme="minorHAnsi"/>
          <w:color w:val="auto"/>
        </w:rPr>
      </w:pPr>
      <w:r w:rsidRPr="00830D57">
        <w:rPr>
          <w:rFonts w:eastAsia="Times New Roman" w:cstheme="minorHAnsi"/>
          <w:color w:val="auto"/>
        </w:rPr>
        <w:t>Administration of Proxy Server, SSH, FTP Servers Administration.</w:t>
      </w:r>
    </w:p>
    <w:p w14:paraId="4671BCBA" w14:textId="77777777" w:rsidR="00D4263F" w:rsidRPr="00516CC7" w:rsidRDefault="00934C39" w:rsidP="00516CC7">
      <w:pPr>
        <w:numPr>
          <w:ilvl w:val="0"/>
          <w:numId w:val="23"/>
        </w:numPr>
        <w:spacing w:line="276" w:lineRule="auto"/>
        <w:jc w:val="both"/>
        <w:rPr>
          <w:rFonts w:eastAsia="Times New Roman" w:cstheme="minorHAnsi"/>
          <w:color w:val="auto"/>
        </w:rPr>
      </w:pPr>
      <w:r>
        <w:rPr>
          <w:rFonts w:eastAsia="Times New Roman" w:cstheme="minorHAnsi"/>
          <w:color w:val="auto"/>
        </w:rPr>
        <w:t xml:space="preserve">Configuring </w:t>
      </w:r>
      <w:r w:rsidR="00314CDF" w:rsidRPr="00830D57">
        <w:rPr>
          <w:rFonts w:eastAsia="Times New Roman" w:cstheme="minorHAnsi"/>
          <w:color w:val="auto"/>
        </w:rPr>
        <w:t>DNS, NIS and SAMBA servers and clients.</w:t>
      </w:r>
    </w:p>
    <w:p w14:paraId="146207D0" w14:textId="77777777" w:rsidR="00D4263F" w:rsidRPr="00830D57" w:rsidRDefault="00314CDF" w:rsidP="00D4263F">
      <w:pPr>
        <w:numPr>
          <w:ilvl w:val="0"/>
          <w:numId w:val="23"/>
        </w:numPr>
        <w:spacing w:line="276" w:lineRule="auto"/>
        <w:jc w:val="both"/>
        <w:rPr>
          <w:rFonts w:eastAsia="Times New Roman" w:cstheme="minorHAnsi"/>
          <w:color w:val="auto"/>
        </w:rPr>
      </w:pPr>
      <w:r w:rsidRPr="00830D57">
        <w:rPr>
          <w:rFonts w:eastAsia="Times New Roman" w:cstheme="minorHAnsi"/>
          <w:color w:val="auto"/>
        </w:rPr>
        <w:t>Installing, configuring and upgrading Redhat Servers.</w:t>
      </w:r>
    </w:p>
    <w:p w14:paraId="0FD26851" w14:textId="77777777" w:rsidR="00D4263F" w:rsidRPr="00830D57" w:rsidRDefault="00314CDF" w:rsidP="00D4263F">
      <w:pPr>
        <w:numPr>
          <w:ilvl w:val="0"/>
          <w:numId w:val="23"/>
        </w:numPr>
        <w:spacing w:line="276" w:lineRule="auto"/>
        <w:jc w:val="both"/>
        <w:rPr>
          <w:rFonts w:eastAsia="Times New Roman" w:cstheme="minorHAnsi"/>
          <w:color w:val="auto"/>
        </w:rPr>
      </w:pPr>
      <w:r w:rsidRPr="00830D57">
        <w:rPr>
          <w:rFonts w:eastAsia="Times New Roman" w:cstheme="minorHAnsi"/>
          <w:color w:val="auto"/>
        </w:rPr>
        <w:t>Monitored hardware and software functionality 24/7 to ensure their connectivity and availability.</w:t>
      </w:r>
    </w:p>
    <w:p w14:paraId="15F8B648" w14:textId="77777777" w:rsidR="00D4263F" w:rsidRPr="00516CC7" w:rsidRDefault="00314CDF" w:rsidP="00516CC7">
      <w:pPr>
        <w:numPr>
          <w:ilvl w:val="0"/>
          <w:numId w:val="23"/>
        </w:numPr>
        <w:spacing w:line="276" w:lineRule="auto"/>
        <w:jc w:val="both"/>
        <w:rPr>
          <w:rFonts w:eastAsia="Times New Roman" w:cstheme="minorHAnsi"/>
          <w:color w:val="auto"/>
        </w:rPr>
      </w:pPr>
      <w:r w:rsidRPr="00830D57">
        <w:rPr>
          <w:rFonts w:eastAsia="Times New Roman" w:cstheme="minorHAnsi"/>
          <w:color w:val="auto"/>
        </w:rPr>
        <w:t>Managed users and groups, File/Directory Permissions under Linux</w:t>
      </w:r>
    </w:p>
    <w:p w14:paraId="0175AD3F" w14:textId="77777777" w:rsidR="00BE43A8" w:rsidRDefault="00BE43A8" w:rsidP="00D4263F">
      <w:pPr>
        <w:numPr>
          <w:ilvl w:val="0"/>
          <w:numId w:val="23"/>
        </w:numPr>
        <w:spacing w:line="276" w:lineRule="auto"/>
        <w:jc w:val="both"/>
        <w:rPr>
          <w:rFonts w:eastAsia="Times New Roman" w:cstheme="minorHAnsi"/>
          <w:color w:val="auto"/>
        </w:rPr>
      </w:pPr>
      <w:r>
        <w:rPr>
          <w:rFonts w:eastAsia="Times New Roman" w:cstheme="minorHAnsi"/>
          <w:color w:val="auto"/>
        </w:rPr>
        <w:t>Performing snapshots, cloning, template, cold migrations and hot migrations.</w:t>
      </w:r>
    </w:p>
    <w:p w14:paraId="1A83E922" w14:textId="77777777" w:rsidR="00B5604F" w:rsidRPr="00830D57" w:rsidRDefault="00AF7941" w:rsidP="00B5604F">
      <w:pPr>
        <w:pStyle w:val="Heading1"/>
        <w:shd w:val="clear" w:color="auto" w:fill="C6D9F1" w:themeFill="text2" w:themeFillTint="33"/>
        <w:rPr>
          <w:rFonts w:asciiTheme="minorHAnsi" w:hAnsiTheme="minorHAnsi" w:cstheme="minorHAnsi"/>
        </w:rPr>
      </w:pPr>
      <w:r>
        <w:rPr>
          <w:rFonts w:eastAsiaTheme="minorEastAsia" w:cstheme="minorBidi"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78CD19F" wp14:editId="10528F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9" name="Picture 2" descr="https://rdxfootmark.naukri.com/v2/track/openCv?trackingInfo=6a85a47462c124e7d5a3a95915c69669134f530e18705c4458440321091b5b58120d140a16425c580a4356014b4450530401195c1333471b1b1117435b5a0c4356015a4e5e51100614700558190a16070d5300044b0814447f4e41034b4a590a5048420a100640465f085d054e160b10571749515c0957184609450747405b5e0a514c0115034048154a571b534d120f100b1241505c1b1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6a85a47462c124e7d5a3a95915c69669134f530e18705c4458440321091b5b58120d140a16425c580a4356014b4450530401195c1333471b1b1117435b5a0c4356015a4e5e51100614700558190a16070d5300044b0814447f4e41034b4a590a5048420a100640465f085d054e160b10571749515c0957184609450747405b5e0a514c0115034048154a571b534d120f100b1241505c1b1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7D1">
        <w:rPr>
          <w:rFonts w:eastAsia="Calibri" w:cstheme="minorHAnsi"/>
          <w:color w:val="auto"/>
        </w:rPr>
        <w:t xml:space="preserve"> </w:t>
      </w:r>
      <w:r w:rsidR="00B5604F">
        <w:rPr>
          <w:rFonts w:eastAsia="Calibri" w:cstheme="minorHAnsi"/>
          <w:color w:val="auto"/>
        </w:rPr>
        <w:t>EDUCATION QUALICATION</w:t>
      </w:r>
    </w:p>
    <w:p w14:paraId="51938D60" w14:textId="733AC92C" w:rsidR="00D4263F" w:rsidRPr="00F825BC" w:rsidRDefault="006F3082" w:rsidP="006F3082">
      <w:pPr>
        <w:pStyle w:val="ListParagraph"/>
        <w:numPr>
          <w:ilvl w:val="0"/>
          <w:numId w:val="32"/>
        </w:numPr>
        <w:suppressAutoHyphens/>
        <w:spacing w:after="200" w:line="276" w:lineRule="auto"/>
        <w:ind w:right="142"/>
        <w:rPr>
          <w:rFonts w:asciiTheme="majorHAnsi" w:hAnsiTheme="majorHAnsi"/>
          <w:color w:val="000000"/>
          <w:sz w:val="24"/>
          <w:szCs w:val="24"/>
        </w:rPr>
      </w:pPr>
      <w:r w:rsidRPr="006F3082">
        <w:rPr>
          <w:color w:val="000000"/>
        </w:rPr>
        <w:t>Bach</w:t>
      </w:r>
      <w:r w:rsidR="00535B0F">
        <w:rPr>
          <w:color w:val="000000"/>
        </w:rPr>
        <w:t xml:space="preserve">elor of Arts from </w:t>
      </w:r>
      <w:r w:rsidR="00CE72ED">
        <w:rPr>
          <w:color w:val="000000"/>
        </w:rPr>
        <w:t>Gandhi Institute of Technology and management (GITAM) percentage:7</w:t>
      </w:r>
      <w:r w:rsidR="00F825BC">
        <w:rPr>
          <w:color w:val="000000"/>
        </w:rPr>
        <w:t>1.</w:t>
      </w:r>
      <w:r w:rsidR="00CE72ED">
        <w:rPr>
          <w:color w:val="000000"/>
        </w:rPr>
        <w:t xml:space="preserve">2%   </w:t>
      </w:r>
    </w:p>
    <w:p w14:paraId="50BD1B7B" w14:textId="649DF977" w:rsidR="00F825BC" w:rsidRPr="006857D1" w:rsidRDefault="00F825BC" w:rsidP="00F825BC">
      <w:pPr>
        <w:pStyle w:val="ListParagraph"/>
        <w:suppressAutoHyphens/>
        <w:spacing w:after="200" w:line="276" w:lineRule="auto"/>
        <w:ind w:right="142"/>
        <w:rPr>
          <w:rFonts w:asciiTheme="majorHAnsi" w:hAnsiTheme="majorHAnsi"/>
          <w:color w:val="000000"/>
          <w:sz w:val="24"/>
          <w:szCs w:val="24"/>
        </w:rPr>
      </w:pPr>
      <w:r>
        <w:rPr>
          <w:color w:val="000000"/>
        </w:rPr>
        <w:t>Year:2020</w:t>
      </w:r>
    </w:p>
    <w:p w14:paraId="24A380EB" w14:textId="77777777" w:rsidR="007D55D4" w:rsidRPr="007D55D4" w:rsidRDefault="008E680C" w:rsidP="007D55D4">
      <w:pPr>
        <w:pStyle w:val="Heading1"/>
        <w:shd w:val="clear" w:color="auto" w:fill="C6D9F1" w:themeFill="text2" w:themeFillTint="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DECLARATION</w:t>
      </w:r>
    </w:p>
    <w:p w14:paraId="2F957BDB" w14:textId="77777777" w:rsidR="006857D1" w:rsidRDefault="006857D1" w:rsidP="006857D1">
      <w:pPr>
        <w:rPr>
          <w:rFonts w:eastAsia="Calibri" w:cstheme="minorHAnsi"/>
        </w:rPr>
      </w:pPr>
    </w:p>
    <w:p w14:paraId="14BD5B26" w14:textId="77777777" w:rsidR="006857D1" w:rsidRPr="009654AD" w:rsidRDefault="006857D1" w:rsidP="009654AD">
      <w:pPr>
        <w:jc w:val="both"/>
        <w:rPr>
          <w:b/>
        </w:rPr>
      </w:pPr>
      <w:r w:rsidRPr="00154F23">
        <w:rPr>
          <w:rFonts w:asciiTheme="majorHAnsi" w:hAnsiTheme="majorHAnsi"/>
        </w:rPr>
        <w:t xml:space="preserve">   </w:t>
      </w:r>
      <w:r w:rsidRPr="006857D1">
        <w:t xml:space="preserve">  I do hereby certify that the above information furnished by me is true to the best of my knowledge.</w:t>
      </w:r>
      <w:r w:rsidRPr="00154F23">
        <w:rPr>
          <w:rFonts w:asciiTheme="majorHAnsi" w:hAnsiTheme="majorHAnsi"/>
          <w:lang w:eastAsia="zh-CN"/>
        </w:rPr>
        <w:tab/>
      </w:r>
    </w:p>
    <w:p w14:paraId="3F5E8B6F" w14:textId="77777777" w:rsidR="006857D1" w:rsidRPr="006857D1" w:rsidRDefault="006857D1" w:rsidP="006857D1">
      <w:pPr>
        <w:tabs>
          <w:tab w:val="left" w:pos="9030"/>
        </w:tabs>
        <w:rPr>
          <w:b/>
          <w:bCs/>
          <w:lang w:eastAsia="zh-CN"/>
        </w:rPr>
      </w:pPr>
      <w:r w:rsidRPr="006857D1">
        <w:rPr>
          <w:b/>
          <w:bCs/>
          <w:lang w:eastAsia="zh-CN"/>
        </w:rPr>
        <w:t xml:space="preserve">      Place: </w:t>
      </w:r>
    </w:p>
    <w:p w14:paraId="2917F7DE" w14:textId="4999D07C" w:rsidR="006857D1" w:rsidRPr="009F3D4A" w:rsidRDefault="006857D1" w:rsidP="009F3D4A">
      <w:pPr>
        <w:tabs>
          <w:tab w:val="left" w:pos="9030"/>
        </w:tabs>
        <w:rPr>
          <w:b/>
          <w:bCs/>
          <w:lang w:eastAsia="zh-CN"/>
        </w:rPr>
      </w:pPr>
      <w:r w:rsidRPr="006857D1">
        <w:rPr>
          <w:b/>
          <w:bCs/>
          <w:lang w:eastAsia="zh-CN"/>
        </w:rPr>
        <w:t xml:space="preserve">      Date   :                                                                                                                                         </w:t>
      </w:r>
      <w:r w:rsidR="00F825BC">
        <w:rPr>
          <w:noProof/>
          <w:lang w:val="en-GB" w:eastAsia="en-GB"/>
        </w:rPr>
        <w:t>sharath T</w:t>
      </w:r>
    </w:p>
    <w:sectPr w:rsidR="006857D1" w:rsidRPr="009F3D4A" w:rsidSect="00D4263F">
      <w:headerReference w:type="default" r:id="rId8"/>
      <w:headerReference w:type="first" r:id="rId9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4D4C1" w14:textId="77777777" w:rsidR="000B7E42" w:rsidRDefault="000B7E42">
      <w:pPr>
        <w:spacing w:line="240" w:lineRule="auto"/>
      </w:pPr>
      <w:r>
        <w:separator/>
      </w:r>
    </w:p>
  </w:endnote>
  <w:endnote w:type="continuationSeparator" w:id="0">
    <w:p w14:paraId="6A12E5D1" w14:textId="77777777" w:rsidR="000B7E42" w:rsidRDefault="000B7E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8C462" w14:textId="77777777" w:rsidR="000B7E42" w:rsidRDefault="000B7E42">
      <w:pPr>
        <w:spacing w:line="240" w:lineRule="auto"/>
      </w:pPr>
      <w:r>
        <w:separator/>
      </w:r>
    </w:p>
  </w:footnote>
  <w:footnote w:type="continuationSeparator" w:id="0">
    <w:p w14:paraId="77DA48B0" w14:textId="77777777" w:rsidR="000B7E42" w:rsidRDefault="000B7E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D1C58" w14:textId="77777777" w:rsidR="00D4263F" w:rsidRDefault="00AF7941" w:rsidP="00D4263F">
    <w:pPr>
      <w:pStyle w:val="Title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444727E2" wp14:editId="78D1D740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382510" cy="9682480"/>
              <wp:effectExtent l="6350" t="5080" r="12065" b="8890"/>
              <wp:wrapNone/>
              <wp:docPr id="5" name="Group 20" descr="Title: Background graphi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82510" cy="9682480"/>
                        <a:chOff x="0" y="0"/>
                        <a:chExt cx="74047" cy="96920"/>
                      </a:xfrm>
                    </wpg:grpSpPr>
                    <wps:wsp>
                      <wps:cNvPr id="6" name="Freeform 10"/>
                      <wps:cNvSpPr>
                        <a:spLocks/>
                      </wps:cNvSpPr>
                      <wps:spPr bwMode="auto">
                        <a:xfrm>
                          <a:off x="2571" y="0"/>
                          <a:ext cx="71476" cy="12894"/>
                        </a:xfrm>
                        <a:custGeom>
                          <a:avLst/>
                          <a:gdLst>
                            <a:gd name="T0" fmla="*/ 0 w 11262"/>
                            <a:gd name="T1" fmla="*/ 1289431 h 2153"/>
                            <a:gd name="T2" fmla="*/ 4241465 w 11262"/>
                            <a:gd name="T3" fmla="*/ 530625 h 2153"/>
                            <a:gd name="T4" fmla="*/ 7147596 w 11262"/>
                            <a:gd name="T5" fmla="*/ 272499 h 2153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BD4B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11"/>
                      <wps:cNvSpPr>
                        <a:spLocks/>
                      </wps:cNvSpPr>
                      <wps:spPr bwMode="auto">
                        <a:xfrm>
                          <a:off x="47" y="2333"/>
                          <a:ext cx="70352" cy="10059"/>
                        </a:xfrm>
                        <a:custGeom>
                          <a:avLst/>
                          <a:gdLst>
                            <a:gd name="T0" fmla="*/ 0 w 11256"/>
                            <a:gd name="T1" fmla="*/ 1005840 h 1584"/>
                            <a:gd name="T2" fmla="*/ 0 w 11256"/>
                            <a:gd name="T3" fmla="*/ 29210 h 1584"/>
                            <a:gd name="T4" fmla="*/ 7035165 w 11256"/>
                            <a:gd name="T5" fmla="*/ 29210 h 1584"/>
                            <a:gd name="T6" fmla="*/ 2676313 w 11256"/>
                            <a:gd name="T7" fmla="*/ 158115 h 1584"/>
                            <a:gd name="T8" fmla="*/ 0 w 11256"/>
                            <a:gd name="T9" fmla="*/ 1005840 h 1584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95B3D7">
                                <a:alpha val="67998"/>
                              </a:srgbClr>
                            </a:gs>
                            <a:gs pos="100000">
                              <a:srgbClr val="95B3D7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23"/>
                      <wps:cNvSpPr>
                        <a:spLocks noChangeArrowheads="1"/>
                      </wps:cNvSpPr>
                      <wps:spPr bwMode="auto">
                        <a:xfrm>
                          <a:off x="0" y="2571"/>
                          <a:ext cx="70389" cy="9434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27B54A10" id="Group 20" o:spid="_x0000_s1026" alt="Title: Background graphic" style="position:absolute;margin-left:530.1pt;margin-top:4.3pt;width:581.3pt;height:762.4pt;z-index:251661312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/8QsMA&#10;AADaAAAADwAAAGRycy9kb3ducmV2LnhtbESPS4sCMRCE74L/IbSwN83oQZZZ4yCisIdFWRUXb82k&#10;54GTzjDJzuPfG0HwWFTVV9Qq6U0lWmpcaVnBfBaBIE6tLjlXcDnvp58gnEfWWFkmBQM5SNbj0Qpj&#10;bTv+pfbkcxEg7GJUUHhfx1K6tCCDbmZr4uBltjHog2xyqRvsAtxUchFFS2mw5LBQYE3bgtL76d8o&#10;2F22f4v26rpsGA7tDx7nu9uhUupj0m++QHjq/Tv8an9rBUt4Xgk3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/8QsMAAADaAAAADwAAAAAAAAAAAAAAAACYAgAAZHJzL2Rv&#10;d25yZXYueG1sUEsFBgAAAAAEAAQA9QAAAIgDAAAAAA==&#10;" path="m,2153c1292,,4221,923,6683,886,9145,849,10355,561,11262,455e" filled="f" strokecolor="#fbd4b4">
                <v:path arrowok="t" o:connecttype="custom" o:connectlocs="0,7722212;26919104,3177835;45363308,1631956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DOucIA&#10;AADaAAAADwAAAGRycy9kb3ducmV2LnhtbESPQWsCMRSE7wX/Q3iCt5pdkVa2RqmCIB4KXb309tg8&#10;N2s3LyGJuv77plDocZiZb5jlerC9uFGInWMF5bQAQdw43XGr4HTcPS9AxISssXdMCh4UYb0aPS2x&#10;0u7On3SrUysyhGOFCkxKvpIyNoYsxqnzxNk7u2AxZRlaqQPeM9z2clYUL9Jix3nBoKetoea7vloF&#10;GEx5vnwV/lKjLw/bdv5x2uyVmoyH9zcQiYb0H/5r77WCV/i9km+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4M65wgAAANoAAAAPAAAAAAAAAAAAAAAAAJgCAABkcnMvZG93&#10;bnJldi54bWxQSwUGAAAAAAQABAD1AAAAhwMAAAAA&#10;" path="m,1584c,815,,46,,46v,,5628,,11256,c9439,210,7442,498,4282,249,1122,,606,888,,1584xe" fillcolor="#95b3d7" stroked="f">
                <v:fill opacity="44563f" color2="#95b3d7" rotate="t" focus="100%" type="gradient"/>
                <v:path arrowok="t" o:connecttype="custom" o:connectlocs="0,6387465;0,185495;43971031,185495;16727432,1004090;0,6387465" o:connectangles="0,0,0,0,0"/>
              </v:shape>
              <v:rect id="Rectangle 23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0YKb8A&#10;AADaAAAADwAAAGRycy9kb3ducmV2LnhtbERPTYvCMBC9L/gfwgje1tQ9iFuNooLr4kFWq/ehGdvS&#10;ZlKbWLv+enMQPD7e92zRmUq01LjCsoLRMAJBnFpdcKbglGw+JyCcR9ZYWSYF/+RgMe99zDDW9s4H&#10;ao8+EyGEXYwKcu/rWEqX5mTQDW1NHLiLbQz6AJtM6gbvIdxU8iuKxtJgwaEhx5rWOaXl8WYUmH2y&#10;S/62jx9eYdm21dWfS/xWatDvllMQnjr/Fr/cv1pB2BquhBsg5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bRgpvwAAANoAAAAPAAAAAAAAAAAAAAAAAJgCAABkcnMvZG93bnJl&#10;di54bWxQSwUGAAAAAAQABAD1AAAAhAMAAAAA&#10;" filled="f" strokecolor="#bfbfbf" strokeweight=".25pt"/>
              <w10:wrap anchorx="page" anchory="page"/>
              <w10:anchorlock/>
            </v:group>
          </w:pict>
        </mc:Fallback>
      </mc:AlternateContent>
    </w:r>
  </w:p>
  <w:p w14:paraId="23E56191" w14:textId="77777777" w:rsidR="00D4263F" w:rsidRDefault="00D4263F">
    <w:pPr>
      <w:pStyle w:val="ContactInf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B8076" w14:textId="09DFB428" w:rsidR="00D4263F" w:rsidRDefault="00AF7941">
    <w:pPr>
      <w:pStyle w:val="Title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53B9D66" wp14:editId="7B12224D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385685" cy="9672955"/>
              <wp:effectExtent l="12700" t="7620" r="12065" b="6350"/>
              <wp:wrapNone/>
              <wp:docPr id="1" name="Group 19" descr="Title: Background graphi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85685" cy="9672955"/>
                        <a:chOff x="0" y="0"/>
                        <a:chExt cx="74047" cy="96920"/>
                      </a:xfrm>
                    </wpg:grpSpPr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2571" y="0"/>
                          <a:ext cx="71476" cy="12894"/>
                        </a:xfrm>
                        <a:custGeom>
                          <a:avLst/>
                          <a:gdLst>
                            <a:gd name="T0" fmla="*/ 0 w 11262"/>
                            <a:gd name="T1" fmla="*/ 1289431 h 2153"/>
                            <a:gd name="T2" fmla="*/ 4241465 w 11262"/>
                            <a:gd name="T3" fmla="*/ 530625 h 2153"/>
                            <a:gd name="T4" fmla="*/ 7147596 w 11262"/>
                            <a:gd name="T5" fmla="*/ 272499 h 2153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BD4B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11"/>
                      <wps:cNvSpPr>
                        <a:spLocks/>
                      </wps:cNvSpPr>
                      <wps:spPr bwMode="auto">
                        <a:xfrm>
                          <a:off x="47" y="2333"/>
                          <a:ext cx="70352" cy="10059"/>
                        </a:xfrm>
                        <a:custGeom>
                          <a:avLst/>
                          <a:gdLst>
                            <a:gd name="T0" fmla="*/ 0 w 11256"/>
                            <a:gd name="T1" fmla="*/ 1005840 h 1584"/>
                            <a:gd name="T2" fmla="*/ 0 w 11256"/>
                            <a:gd name="T3" fmla="*/ 29210 h 1584"/>
                            <a:gd name="T4" fmla="*/ 7035165 w 11256"/>
                            <a:gd name="T5" fmla="*/ 29210 h 1584"/>
                            <a:gd name="T6" fmla="*/ 2676313 w 11256"/>
                            <a:gd name="T7" fmla="*/ 158115 h 1584"/>
                            <a:gd name="T8" fmla="*/ 0 w 11256"/>
                            <a:gd name="T9" fmla="*/ 1005840 h 1584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95B3D7">
                                <a:alpha val="67998"/>
                              </a:srgbClr>
                            </a:gs>
                            <a:gs pos="100000">
                              <a:srgbClr val="95B3D7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1"/>
                      <wps:cNvSpPr>
                        <a:spLocks noChangeArrowheads="1"/>
                      </wps:cNvSpPr>
                      <wps:spPr bwMode="auto">
                        <a:xfrm>
                          <a:off x="0" y="2571"/>
                          <a:ext cx="70389" cy="9434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1EF5AE00" id="Group 19" o:spid="_x0000_s1026" alt="Title: Background graphic" style="position:absolute;margin-left:530.35pt;margin-top:4.3pt;width:581.55pt;height:761.65pt;z-index:25165926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6QcQA&#10;AADaAAAADwAAAGRycy9kb3ducmV2LnhtbESPzWrDMBCE74W+g9hCb7UcH0pwrYQQUughOMQ1Lb0t&#10;1sY2sVbGUvzz9lGh0OMwM98w2XY2nRhpcK1lBasoBkFcWd1yraD8fH9Zg3AeWWNnmRQs5GC7eXzI&#10;MNV24jONha9FgLBLUUHjfZ9K6aqGDLrI9sTBu9jBoA9yqKUecApw08kkjl+lwZbDQoM97RuqrsXN&#10;KDiU++9k/HLTZVny8Yin1eEn75R6fpp3byA8zf4//Nf+0AoS+L0Sbo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0+kHEAAAA2gAAAA8AAAAAAAAAAAAAAAAAmAIAAGRycy9k&#10;b3ducmV2LnhtbFBLBQYAAAAABAAEAPUAAACJAwAAAAA=&#10;" path="m,2153c1292,,4221,923,6683,886,9145,849,10355,561,11262,455e" filled="f" strokecolor="#fbd4b4">
                <v:path arrowok="t" o:connecttype="custom" o:connectlocs="0,7722212;26919104,3177835;45363308,1631956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vIusIA&#10;AADaAAAADwAAAGRycy9kb3ducmV2LnhtbESPQWsCMRSE7wX/Q3iCt5pdLUW2RqmCIB4KXb309tg8&#10;N2s3LyGJuv77plDocZiZb5jlerC9uFGInWMF5bQAQdw43XGr4HTcPS9AxISssXdMCh4UYb0aPS2x&#10;0u7On3SrUysyhGOFCkxKvpIyNoYsxqnzxNk7u2AxZRlaqQPeM9z2clYUr9Jix3nBoKetoea7vloF&#10;GEx5vnwV/lKjLw/b9uXjtNkrNRkP728gEg3pP/zX3msFc/i9km+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28i6wgAAANoAAAAPAAAAAAAAAAAAAAAAAJgCAABkcnMvZG93&#10;bnJldi54bWxQSwUGAAAAAAQABAD1AAAAhwMAAAAA&#10;" path="m,1584c,815,,46,,46v,,5628,,11256,c9439,210,7442,498,4282,249,1122,,606,888,,1584xe" fillcolor="#95b3d7" stroked="f">
                <v:fill opacity="44563f" color2="#95b3d7" rotate="t" focus="100%" type="gradient"/>
                <v:path arrowok="t" o:connecttype="custom" o:connectlocs="0,6387465;0,185495;43971031,185495;16727432,1004090;0,6387465" o:connectangles="0,0,0,0,0"/>
              </v:shape>
              <v:rect id="Rectangle 11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ASLMIA&#10;AADaAAAADwAAAGRycy9kb3ducmV2LnhtbESPQWvCQBSE74L/YXlCb7qxlFKjq6igFg9Sjd4f2WcS&#10;kn2bZteY9te7QqHHYWa+YWaLzlSipcYVlhWMRxEI4tTqgjMF52Qz/ADhPLLGyjIp+CEHi3m/N8NY&#10;2zsfqT35TAQIuxgV5N7XsZQuzcmgG9maOHhX2xj0QTaZ1A3eA9xU8jWK3qXBgsNCjjWtc0rL080o&#10;MIdkn3ztfre8wrJtq29/KXGi1MugW05BeOr8f/iv/akVvMHzSr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IBIswgAAANoAAAAPAAAAAAAAAAAAAAAAAJgCAABkcnMvZG93&#10;bnJldi54bWxQSwUGAAAAAAQABAD1AAAAhwMAAAAA&#10;" filled="f" strokecolor="#bfbfbf" strokeweight=".25pt"/>
              <w10:wrap anchorx="page" anchory="page"/>
              <w10:anchorlock/>
            </v:group>
          </w:pict>
        </mc:Fallback>
      </mc:AlternateContent>
    </w:r>
    <w:r w:rsidR="00DB79B1" w:rsidRPr="00DB79B1">
      <w:t xml:space="preserve"> </w:t>
    </w:r>
    <w:r w:rsidR="00535B0F">
      <w:rPr>
        <w:noProof/>
        <w:lang w:val="en-GB" w:eastAsia="en-GB"/>
      </w:rPr>
      <w:t>T.Sharath</w:t>
    </w:r>
  </w:p>
  <w:p w14:paraId="4FFC03D6" w14:textId="466E2882" w:rsidR="00D4263F" w:rsidRPr="00CE56C6" w:rsidRDefault="00D4263F">
    <w:pPr>
      <w:pStyle w:val="ContactInfo"/>
      <w:rPr>
        <w:b/>
        <w:bCs/>
        <w:color w:val="1F497D" w:themeColor="text2"/>
      </w:rPr>
    </w:pPr>
    <w:r w:rsidRPr="00CE56C6">
      <w:rPr>
        <w:rStyle w:val="ContactInfoChar"/>
        <w:b/>
        <w:bCs/>
        <w:color w:val="1F497D" w:themeColor="text2"/>
      </w:rPr>
      <w:t xml:space="preserve">+91 - </w:t>
    </w:r>
    <w:r w:rsidR="006640F7">
      <w:rPr>
        <w:rStyle w:val="ContactInfoChar"/>
        <w:b/>
        <w:bCs/>
        <w:color w:val="1F497D" w:themeColor="text2"/>
      </w:rPr>
      <w:t>9502201852</w:t>
    </w:r>
  </w:p>
  <w:p w14:paraId="122C01D6" w14:textId="3516F44B" w:rsidR="00D4263F" w:rsidRPr="00CE56C6" w:rsidRDefault="00535B0F" w:rsidP="00B740A6">
    <w:pPr>
      <w:pStyle w:val="ContactInfo"/>
      <w:rPr>
        <w:b/>
        <w:bCs/>
        <w:color w:val="1F497D" w:themeColor="text2"/>
      </w:rPr>
    </w:pPr>
    <w:r>
      <w:rPr>
        <w:b/>
        <w:bCs/>
        <w:color w:val="1F497D" w:themeColor="text2"/>
      </w:rPr>
      <w:t>Sh</w:t>
    </w:r>
    <w:r w:rsidR="00E67F0B">
      <w:rPr>
        <w:b/>
        <w:bCs/>
        <w:color w:val="1F497D" w:themeColor="text2"/>
      </w:rPr>
      <w:t>arathsunny124</w:t>
    </w:r>
    <w:r w:rsidR="00B740A6" w:rsidRPr="00B740A6">
      <w:rPr>
        <w:b/>
        <w:bCs/>
        <w:color w:val="1F497D" w:themeColor="text2"/>
      </w:rPr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7C10"/>
    <w:multiLevelType w:val="multilevel"/>
    <w:tmpl w:val="EB78E0E4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7D5D86"/>
    <w:multiLevelType w:val="hybridMultilevel"/>
    <w:tmpl w:val="2E50239A"/>
    <w:lvl w:ilvl="0" w:tplc="3468C7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92B2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6D5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CE88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D6F9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4E65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8D3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AF8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B4D3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804A3"/>
    <w:multiLevelType w:val="hybridMultilevel"/>
    <w:tmpl w:val="D57C76E0"/>
    <w:lvl w:ilvl="0" w:tplc="EDC2F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8443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E801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67F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4637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4A80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1E1B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ECB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D80E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7519D"/>
    <w:multiLevelType w:val="hybridMultilevel"/>
    <w:tmpl w:val="7DDE1B08"/>
    <w:lvl w:ilvl="0" w:tplc="57A84C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1546F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BED1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AFE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A2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EE26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CA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FA97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32EF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229BF"/>
    <w:multiLevelType w:val="hybridMultilevel"/>
    <w:tmpl w:val="5F22EE6E"/>
    <w:lvl w:ilvl="0" w:tplc="55D41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276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0809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103A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D427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F0C5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48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EF0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4042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FEA"/>
    <w:multiLevelType w:val="hybridMultilevel"/>
    <w:tmpl w:val="90126DE8"/>
    <w:lvl w:ilvl="0" w:tplc="AB6CD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40F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08FF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9CB3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2C68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662E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EC8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8E9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FED0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C7359"/>
    <w:multiLevelType w:val="hybridMultilevel"/>
    <w:tmpl w:val="01D81C70"/>
    <w:lvl w:ilvl="0" w:tplc="6068F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9C0F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58DB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ABB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E4C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F2AC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EB0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C27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86CA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459E0"/>
    <w:multiLevelType w:val="hybridMultilevel"/>
    <w:tmpl w:val="395E4DEC"/>
    <w:lvl w:ilvl="0" w:tplc="63DA2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E2C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A25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EEB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290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F610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3825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476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C01A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D48BC"/>
    <w:multiLevelType w:val="hybridMultilevel"/>
    <w:tmpl w:val="4B48686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 w15:restartNumberingAfterBreak="0">
    <w:nsid w:val="19093660"/>
    <w:multiLevelType w:val="multilevel"/>
    <w:tmpl w:val="812CF49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 w15:restartNumberingAfterBreak="0">
    <w:nsid w:val="1BB82108"/>
    <w:multiLevelType w:val="hybridMultilevel"/>
    <w:tmpl w:val="DDE4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15C62"/>
    <w:multiLevelType w:val="hybridMultilevel"/>
    <w:tmpl w:val="C0EA4508"/>
    <w:lvl w:ilvl="0" w:tplc="2B8CF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AF4B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A4CE9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66A0F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BE09F6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F10533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772F70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4AE058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0A40C1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480263"/>
    <w:multiLevelType w:val="hybridMultilevel"/>
    <w:tmpl w:val="8194A39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28CD0C49"/>
    <w:multiLevelType w:val="hybridMultilevel"/>
    <w:tmpl w:val="0EB21632"/>
    <w:lvl w:ilvl="0" w:tplc="2FB0C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4E1C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083D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27D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05E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3685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698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A4E3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90D4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42ED4"/>
    <w:multiLevelType w:val="hybridMultilevel"/>
    <w:tmpl w:val="9B8CF908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5" w15:restartNumberingAfterBreak="0">
    <w:nsid w:val="30CA67DF"/>
    <w:multiLevelType w:val="hybridMultilevel"/>
    <w:tmpl w:val="6C323FAA"/>
    <w:lvl w:ilvl="0" w:tplc="81842E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20C99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001A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670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587B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BC6A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ABF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3E54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B464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A4ECA"/>
    <w:multiLevelType w:val="hybridMultilevel"/>
    <w:tmpl w:val="A3B85F66"/>
    <w:lvl w:ilvl="0" w:tplc="8DBCE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4D4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6E60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691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866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06B1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D2FC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C0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8ED4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A3C42"/>
    <w:multiLevelType w:val="hybridMultilevel"/>
    <w:tmpl w:val="DC5EB0AA"/>
    <w:lvl w:ilvl="0" w:tplc="902C6B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1D4415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B1C75B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F6EBC7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3780EC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A1C931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FB48EB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34459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67E981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4460DA"/>
    <w:multiLevelType w:val="hybridMultilevel"/>
    <w:tmpl w:val="887A3D32"/>
    <w:lvl w:ilvl="0" w:tplc="33D4A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B44B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68A6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2C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49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1AE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207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44A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EC3B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9340E"/>
    <w:multiLevelType w:val="hybridMultilevel"/>
    <w:tmpl w:val="6F7A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6B28D3"/>
    <w:multiLevelType w:val="hybridMultilevel"/>
    <w:tmpl w:val="A08CA076"/>
    <w:lvl w:ilvl="0" w:tplc="C9B4AA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8EDE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54CC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0A70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654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2213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03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9E28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DAD5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932FF"/>
    <w:multiLevelType w:val="hybridMultilevel"/>
    <w:tmpl w:val="4B72DE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 w15:restartNumberingAfterBreak="0">
    <w:nsid w:val="4D464421"/>
    <w:multiLevelType w:val="hybridMultilevel"/>
    <w:tmpl w:val="F0800790"/>
    <w:lvl w:ilvl="0" w:tplc="E0582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05A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EAB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691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5219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C42D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142C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E3A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320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51C2A"/>
    <w:multiLevelType w:val="hybridMultilevel"/>
    <w:tmpl w:val="4A283E32"/>
    <w:lvl w:ilvl="0" w:tplc="CF78D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0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A6B2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038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04CF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748A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854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02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D43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4071B"/>
    <w:multiLevelType w:val="hybridMultilevel"/>
    <w:tmpl w:val="A030FB22"/>
    <w:lvl w:ilvl="0" w:tplc="46CEB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3C66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6609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521F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0E4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2C69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807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CE1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32FD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D5CB6"/>
    <w:multiLevelType w:val="hybridMultilevel"/>
    <w:tmpl w:val="1CB82AE4"/>
    <w:lvl w:ilvl="0" w:tplc="5DDC45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98A4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B7EF5A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D641B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6EC295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D54F5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31EB09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30CD2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05431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035442"/>
    <w:multiLevelType w:val="hybridMultilevel"/>
    <w:tmpl w:val="56428CE0"/>
    <w:lvl w:ilvl="0" w:tplc="8108A3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95092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004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AA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22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0A90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224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A47D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828E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4744C"/>
    <w:multiLevelType w:val="hybridMultilevel"/>
    <w:tmpl w:val="BA8E6A5C"/>
    <w:lvl w:ilvl="0" w:tplc="8F3C6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00B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EAF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224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C41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B8BB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AF1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CBB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58F5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2F08B7"/>
    <w:multiLevelType w:val="hybridMultilevel"/>
    <w:tmpl w:val="F858F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052B8"/>
    <w:multiLevelType w:val="hybridMultilevel"/>
    <w:tmpl w:val="416C2C3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 w15:restartNumberingAfterBreak="0">
    <w:nsid w:val="76A4345D"/>
    <w:multiLevelType w:val="hybridMultilevel"/>
    <w:tmpl w:val="197E4EDE"/>
    <w:lvl w:ilvl="0" w:tplc="5C50E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A81C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1295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C2C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EB6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6CB3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091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8A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F6AE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852AE"/>
    <w:multiLevelType w:val="hybridMultilevel"/>
    <w:tmpl w:val="2D265D48"/>
    <w:lvl w:ilvl="0" w:tplc="30A80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A37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52E1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EA0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CE2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38EB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0B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C4D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FA1B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0EC9"/>
    <w:multiLevelType w:val="hybridMultilevel"/>
    <w:tmpl w:val="C08EAD8E"/>
    <w:lvl w:ilvl="0" w:tplc="3FBA2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C4A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AC80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483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AD6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A4F7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037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E0F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AE4E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5D2EBB"/>
    <w:multiLevelType w:val="hybridMultilevel"/>
    <w:tmpl w:val="CF9AFBA6"/>
    <w:lvl w:ilvl="0" w:tplc="58D075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42FC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A47E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C77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C6F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EF8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CFD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CA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4028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715921">
    <w:abstractNumId w:val="15"/>
  </w:num>
  <w:num w:numId="2" w16cid:durableId="1031760043">
    <w:abstractNumId w:val="3"/>
  </w:num>
  <w:num w:numId="3" w16cid:durableId="1792821953">
    <w:abstractNumId w:val="20"/>
  </w:num>
  <w:num w:numId="4" w16cid:durableId="399057015">
    <w:abstractNumId w:val="33"/>
  </w:num>
  <w:num w:numId="5" w16cid:durableId="166672856">
    <w:abstractNumId w:val="26"/>
  </w:num>
  <w:num w:numId="6" w16cid:durableId="586382297">
    <w:abstractNumId w:val="27"/>
  </w:num>
  <w:num w:numId="7" w16cid:durableId="1099527330">
    <w:abstractNumId w:val="16"/>
  </w:num>
  <w:num w:numId="8" w16cid:durableId="1488134663">
    <w:abstractNumId w:val="11"/>
  </w:num>
  <w:num w:numId="9" w16cid:durableId="1152259147">
    <w:abstractNumId w:val="1"/>
  </w:num>
  <w:num w:numId="10" w16cid:durableId="1432121469">
    <w:abstractNumId w:val="23"/>
  </w:num>
  <w:num w:numId="11" w16cid:durableId="1850949274">
    <w:abstractNumId w:val="25"/>
  </w:num>
  <w:num w:numId="12" w16cid:durableId="1095789222">
    <w:abstractNumId w:val="24"/>
  </w:num>
  <w:num w:numId="13" w16cid:durableId="1466239326">
    <w:abstractNumId w:val="22"/>
  </w:num>
  <w:num w:numId="14" w16cid:durableId="65957830">
    <w:abstractNumId w:val="13"/>
  </w:num>
  <w:num w:numId="15" w16cid:durableId="209532822">
    <w:abstractNumId w:val="18"/>
  </w:num>
  <w:num w:numId="16" w16cid:durableId="814878910">
    <w:abstractNumId w:val="4"/>
  </w:num>
  <w:num w:numId="17" w16cid:durableId="1736856239">
    <w:abstractNumId w:val="17"/>
  </w:num>
  <w:num w:numId="18" w16cid:durableId="255133736">
    <w:abstractNumId w:val="6"/>
  </w:num>
  <w:num w:numId="19" w16cid:durableId="367024674">
    <w:abstractNumId w:val="30"/>
  </w:num>
  <w:num w:numId="20" w16cid:durableId="1435900039">
    <w:abstractNumId w:val="31"/>
  </w:num>
  <w:num w:numId="21" w16cid:durableId="870000561">
    <w:abstractNumId w:val="7"/>
  </w:num>
  <w:num w:numId="22" w16cid:durableId="1793397976">
    <w:abstractNumId w:val="2"/>
  </w:num>
  <w:num w:numId="23" w16cid:durableId="1606619796">
    <w:abstractNumId w:val="5"/>
  </w:num>
  <w:num w:numId="24" w16cid:durableId="1626883427">
    <w:abstractNumId w:val="32"/>
  </w:num>
  <w:num w:numId="25" w16cid:durableId="466706882">
    <w:abstractNumId w:val="10"/>
  </w:num>
  <w:num w:numId="26" w16cid:durableId="2081056422">
    <w:abstractNumId w:val="14"/>
  </w:num>
  <w:num w:numId="27" w16cid:durableId="2051293899">
    <w:abstractNumId w:val="12"/>
  </w:num>
  <w:num w:numId="28" w16cid:durableId="803892542">
    <w:abstractNumId w:val="21"/>
  </w:num>
  <w:num w:numId="29" w16cid:durableId="630090827">
    <w:abstractNumId w:val="0"/>
  </w:num>
  <w:num w:numId="30" w16cid:durableId="1335257147">
    <w:abstractNumId w:val="29"/>
  </w:num>
  <w:num w:numId="31" w16cid:durableId="1432359755">
    <w:abstractNumId w:val="8"/>
  </w:num>
  <w:num w:numId="32" w16cid:durableId="509485914">
    <w:abstractNumId w:val="28"/>
  </w:num>
  <w:num w:numId="33" w16cid:durableId="137116162">
    <w:abstractNumId w:val="19"/>
  </w:num>
  <w:num w:numId="34" w16cid:durableId="16262794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F52"/>
    <w:rsid w:val="000047D5"/>
    <w:rsid w:val="00006468"/>
    <w:rsid w:val="00012FE6"/>
    <w:rsid w:val="00043FBC"/>
    <w:rsid w:val="00071576"/>
    <w:rsid w:val="00090133"/>
    <w:rsid w:val="0009159B"/>
    <w:rsid w:val="000930CB"/>
    <w:rsid w:val="000A160B"/>
    <w:rsid w:val="000A6F14"/>
    <w:rsid w:val="000B027A"/>
    <w:rsid w:val="000B173B"/>
    <w:rsid w:val="000B194F"/>
    <w:rsid w:val="000B7E42"/>
    <w:rsid w:val="000C7F41"/>
    <w:rsid w:val="000D7C91"/>
    <w:rsid w:val="000E3EBB"/>
    <w:rsid w:val="000E3F60"/>
    <w:rsid w:val="000E4B84"/>
    <w:rsid w:val="000F5280"/>
    <w:rsid w:val="0010213D"/>
    <w:rsid w:val="0011130D"/>
    <w:rsid w:val="00120A44"/>
    <w:rsid w:val="00132872"/>
    <w:rsid w:val="00132D86"/>
    <w:rsid w:val="00174CE2"/>
    <w:rsid w:val="00191D2C"/>
    <w:rsid w:val="001A6CBE"/>
    <w:rsid w:val="001B13D6"/>
    <w:rsid w:val="001C6140"/>
    <w:rsid w:val="001D5886"/>
    <w:rsid w:val="001F32EC"/>
    <w:rsid w:val="002417CE"/>
    <w:rsid w:val="00241A62"/>
    <w:rsid w:val="00262780"/>
    <w:rsid w:val="002C2715"/>
    <w:rsid w:val="002C604B"/>
    <w:rsid w:val="002F0AB6"/>
    <w:rsid w:val="00301E62"/>
    <w:rsid w:val="00314CDF"/>
    <w:rsid w:val="0032681B"/>
    <w:rsid w:val="00331615"/>
    <w:rsid w:val="003774BF"/>
    <w:rsid w:val="00387DF1"/>
    <w:rsid w:val="003C217D"/>
    <w:rsid w:val="003D4129"/>
    <w:rsid w:val="003F06FC"/>
    <w:rsid w:val="003F452D"/>
    <w:rsid w:val="003F5FBD"/>
    <w:rsid w:val="003F61EF"/>
    <w:rsid w:val="00421CD5"/>
    <w:rsid w:val="0042579A"/>
    <w:rsid w:val="004324AA"/>
    <w:rsid w:val="00465DCD"/>
    <w:rsid w:val="0047351C"/>
    <w:rsid w:val="00485808"/>
    <w:rsid w:val="004861F5"/>
    <w:rsid w:val="00496F44"/>
    <w:rsid w:val="004A31D1"/>
    <w:rsid w:val="004A4C65"/>
    <w:rsid w:val="004B7AE5"/>
    <w:rsid w:val="004C3B5E"/>
    <w:rsid w:val="004D4D36"/>
    <w:rsid w:val="004E5571"/>
    <w:rsid w:val="0050114D"/>
    <w:rsid w:val="00503B4D"/>
    <w:rsid w:val="00510DFB"/>
    <w:rsid w:val="00516CC7"/>
    <w:rsid w:val="00525904"/>
    <w:rsid w:val="00525A6D"/>
    <w:rsid w:val="005342FE"/>
    <w:rsid w:val="00535B0F"/>
    <w:rsid w:val="00540850"/>
    <w:rsid w:val="005512B2"/>
    <w:rsid w:val="00554EE0"/>
    <w:rsid w:val="0056402C"/>
    <w:rsid w:val="005702C0"/>
    <w:rsid w:val="005A1179"/>
    <w:rsid w:val="005A2867"/>
    <w:rsid w:val="005A50B9"/>
    <w:rsid w:val="005B4E46"/>
    <w:rsid w:val="005E1B08"/>
    <w:rsid w:val="005E23F8"/>
    <w:rsid w:val="005E435E"/>
    <w:rsid w:val="005E5D05"/>
    <w:rsid w:val="005F7796"/>
    <w:rsid w:val="00631B09"/>
    <w:rsid w:val="00644AE2"/>
    <w:rsid w:val="0064755E"/>
    <w:rsid w:val="006550DF"/>
    <w:rsid w:val="006640F7"/>
    <w:rsid w:val="00670F06"/>
    <w:rsid w:val="0067220C"/>
    <w:rsid w:val="00674741"/>
    <w:rsid w:val="006857D1"/>
    <w:rsid w:val="0069329E"/>
    <w:rsid w:val="006A5334"/>
    <w:rsid w:val="006B3246"/>
    <w:rsid w:val="006D49A6"/>
    <w:rsid w:val="006E13FE"/>
    <w:rsid w:val="006E1521"/>
    <w:rsid w:val="006E3380"/>
    <w:rsid w:val="006E5C12"/>
    <w:rsid w:val="006F3082"/>
    <w:rsid w:val="007021D9"/>
    <w:rsid w:val="00724A0C"/>
    <w:rsid w:val="00727374"/>
    <w:rsid w:val="007322E5"/>
    <w:rsid w:val="00735BCE"/>
    <w:rsid w:val="00755669"/>
    <w:rsid w:val="00772C6D"/>
    <w:rsid w:val="00791C04"/>
    <w:rsid w:val="007C684E"/>
    <w:rsid w:val="007D55D4"/>
    <w:rsid w:val="007E6026"/>
    <w:rsid w:val="007E6894"/>
    <w:rsid w:val="00800DF5"/>
    <w:rsid w:val="00801832"/>
    <w:rsid w:val="00804C5D"/>
    <w:rsid w:val="00832AEC"/>
    <w:rsid w:val="00856535"/>
    <w:rsid w:val="00862C73"/>
    <w:rsid w:val="00887964"/>
    <w:rsid w:val="00893374"/>
    <w:rsid w:val="00897ED5"/>
    <w:rsid w:val="008A5CA2"/>
    <w:rsid w:val="008D218E"/>
    <w:rsid w:val="008D7138"/>
    <w:rsid w:val="008E02C6"/>
    <w:rsid w:val="008E680C"/>
    <w:rsid w:val="008F246B"/>
    <w:rsid w:val="00934C39"/>
    <w:rsid w:val="00940607"/>
    <w:rsid w:val="00940B2E"/>
    <w:rsid w:val="00947674"/>
    <w:rsid w:val="009515F1"/>
    <w:rsid w:val="009654AD"/>
    <w:rsid w:val="00965959"/>
    <w:rsid w:val="00980227"/>
    <w:rsid w:val="00980969"/>
    <w:rsid w:val="00982BFB"/>
    <w:rsid w:val="00985740"/>
    <w:rsid w:val="009A7315"/>
    <w:rsid w:val="009B1C67"/>
    <w:rsid w:val="009B4A11"/>
    <w:rsid w:val="009C3585"/>
    <w:rsid w:val="009D7D7A"/>
    <w:rsid w:val="009E64BA"/>
    <w:rsid w:val="009F3D4A"/>
    <w:rsid w:val="00A24D6C"/>
    <w:rsid w:val="00A2657E"/>
    <w:rsid w:val="00A37FA4"/>
    <w:rsid w:val="00A607D1"/>
    <w:rsid w:val="00A80783"/>
    <w:rsid w:val="00A907D3"/>
    <w:rsid w:val="00AD5485"/>
    <w:rsid w:val="00AF7941"/>
    <w:rsid w:val="00B010FA"/>
    <w:rsid w:val="00B246CC"/>
    <w:rsid w:val="00B33D70"/>
    <w:rsid w:val="00B5604F"/>
    <w:rsid w:val="00B740A6"/>
    <w:rsid w:val="00BB0A97"/>
    <w:rsid w:val="00BE43A8"/>
    <w:rsid w:val="00BF1595"/>
    <w:rsid w:val="00BF1D7F"/>
    <w:rsid w:val="00BF30FD"/>
    <w:rsid w:val="00BF48CB"/>
    <w:rsid w:val="00BF4B5D"/>
    <w:rsid w:val="00C032BB"/>
    <w:rsid w:val="00C167A3"/>
    <w:rsid w:val="00C224D7"/>
    <w:rsid w:val="00C301D8"/>
    <w:rsid w:val="00C31CD6"/>
    <w:rsid w:val="00C37155"/>
    <w:rsid w:val="00C42D8A"/>
    <w:rsid w:val="00C45AE4"/>
    <w:rsid w:val="00C572A1"/>
    <w:rsid w:val="00C72AE2"/>
    <w:rsid w:val="00C73CB2"/>
    <w:rsid w:val="00C7504C"/>
    <w:rsid w:val="00C90821"/>
    <w:rsid w:val="00CC13EC"/>
    <w:rsid w:val="00CC6ADF"/>
    <w:rsid w:val="00CD0A59"/>
    <w:rsid w:val="00CD0E27"/>
    <w:rsid w:val="00CE72ED"/>
    <w:rsid w:val="00D0670A"/>
    <w:rsid w:val="00D31E4F"/>
    <w:rsid w:val="00D4263F"/>
    <w:rsid w:val="00D5060B"/>
    <w:rsid w:val="00D622D6"/>
    <w:rsid w:val="00D719EF"/>
    <w:rsid w:val="00D90704"/>
    <w:rsid w:val="00D92AB6"/>
    <w:rsid w:val="00D979CA"/>
    <w:rsid w:val="00DA191F"/>
    <w:rsid w:val="00DB79B1"/>
    <w:rsid w:val="00DC75F6"/>
    <w:rsid w:val="00DF0A41"/>
    <w:rsid w:val="00E07BEC"/>
    <w:rsid w:val="00E1362A"/>
    <w:rsid w:val="00E61C69"/>
    <w:rsid w:val="00E66A69"/>
    <w:rsid w:val="00E67F0B"/>
    <w:rsid w:val="00E67F52"/>
    <w:rsid w:val="00E8286A"/>
    <w:rsid w:val="00EB16AE"/>
    <w:rsid w:val="00EB1E30"/>
    <w:rsid w:val="00ED6AF9"/>
    <w:rsid w:val="00ED791E"/>
    <w:rsid w:val="00EE13E3"/>
    <w:rsid w:val="00EF2B67"/>
    <w:rsid w:val="00F02EFB"/>
    <w:rsid w:val="00F04988"/>
    <w:rsid w:val="00F11C87"/>
    <w:rsid w:val="00F36994"/>
    <w:rsid w:val="00F4451F"/>
    <w:rsid w:val="00F56141"/>
    <w:rsid w:val="00F65B75"/>
    <w:rsid w:val="00F825BC"/>
    <w:rsid w:val="00F9640D"/>
    <w:rsid w:val="00FA2735"/>
    <w:rsid w:val="00FE14D7"/>
    <w:rsid w:val="00FE2E49"/>
    <w:rsid w:val="00FE30AA"/>
    <w:rsid w:val="00FE7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722D1"/>
  <w15:docId w15:val="{918DA3E3-3B9D-4D43-94D7-279BCD36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9AA"/>
  </w:style>
  <w:style w:type="paragraph" w:styleId="Heading1">
    <w:name w:val="heading 1"/>
    <w:basedOn w:val="Normal"/>
    <w:next w:val="Normal"/>
    <w:link w:val="Heading1Char"/>
    <w:uiPriority w:val="9"/>
    <w:qFormat/>
    <w:rsid w:val="004D29AA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9AA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9AA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AA"/>
  </w:style>
  <w:style w:type="paragraph" w:styleId="Footer">
    <w:name w:val="footer"/>
    <w:basedOn w:val="Normal"/>
    <w:link w:val="FooterChar"/>
    <w:uiPriority w:val="99"/>
    <w:unhideWhenUsed/>
    <w:rsid w:val="004D29A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D29AA"/>
  </w:style>
  <w:style w:type="character" w:styleId="PlaceholderText">
    <w:name w:val="Placeholder Text"/>
    <w:basedOn w:val="DefaultParagraphFont"/>
    <w:uiPriority w:val="99"/>
    <w:semiHidden/>
    <w:rsid w:val="004D29AA"/>
    <w:rPr>
      <w:color w:val="808080"/>
    </w:rPr>
  </w:style>
  <w:style w:type="paragraph" w:customStyle="1" w:styleId="ContactInfo">
    <w:name w:val="Contact Info"/>
    <w:link w:val="ContactInfoChar"/>
    <w:uiPriority w:val="2"/>
    <w:qFormat/>
    <w:rsid w:val="004D29AA"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rsid w:val="004D29A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sid w:val="004D29AA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9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29AA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9AA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rsid w:val="004D29AA"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D29AA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link w:val="ListParagraphChar"/>
    <w:unhideWhenUsed/>
    <w:qFormat/>
    <w:rsid w:val="000460F2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486122"/>
  </w:style>
  <w:style w:type="character" w:customStyle="1" w:styleId="apple-converted-space">
    <w:name w:val="apple-converted-space"/>
    <w:basedOn w:val="DefaultParagraphFont"/>
    <w:rsid w:val="00CD0E27"/>
  </w:style>
  <w:style w:type="paragraph" w:customStyle="1" w:styleId="Normal1">
    <w:name w:val="Normal1"/>
    <w:basedOn w:val="Normal"/>
    <w:rsid w:val="000047D5"/>
    <w:pPr>
      <w:tabs>
        <w:tab w:val="left" w:pos="0"/>
      </w:tabs>
      <w:overflowPunct w:val="0"/>
      <w:spacing w:line="240" w:lineRule="auto"/>
    </w:pPr>
    <w:rPr>
      <w:rFonts w:ascii="Arial" w:eastAsia="Arial" w:hAnsi="Arial" w:cs="Arial"/>
      <w:color w:val="auto"/>
      <w:sz w:val="20"/>
      <w:szCs w:val="20"/>
      <w:lang w:eastAsia="ar-SA"/>
    </w:rPr>
  </w:style>
  <w:style w:type="paragraph" w:customStyle="1" w:styleId="OK">
    <w:name w:val="OK"/>
    <w:basedOn w:val="Heading1"/>
    <w:link w:val="OKChar"/>
    <w:qFormat/>
    <w:rsid w:val="00947674"/>
    <w:pPr>
      <w:keepLines w:val="0"/>
      <w:pBdr>
        <w:top w:val="single" w:sz="4" w:space="0" w:color="C0C0C0"/>
        <w:left w:val="single" w:sz="4" w:space="0" w:color="C0C0C0"/>
        <w:bottom w:val="single" w:sz="4" w:space="1" w:color="C0C0C0"/>
        <w:right w:val="single" w:sz="4" w:space="4" w:color="C0C0C0"/>
      </w:pBdr>
      <w:shd w:val="clear" w:color="auto" w:fill="C0C0C0"/>
      <w:tabs>
        <w:tab w:val="center" w:pos="4680"/>
      </w:tabs>
      <w:spacing w:before="0" w:after="120" w:line="240" w:lineRule="auto"/>
      <w:contextualSpacing w:val="0"/>
      <w:jc w:val="center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OKChar">
    <w:name w:val="OK Char"/>
    <w:link w:val="OK"/>
    <w:rsid w:val="00947674"/>
    <w:rPr>
      <w:rFonts w:ascii="Times New Roman" w:eastAsia="Times New Roman" w:hAnsi="Times New Roman" w:cs="Times New Roman"/>
      <w:b/>
      <w:color w:val="auto"/>
      <w:sz w:val="24"/>
      <w:szCs w:val="24"/>
      <w:shd w:val="clear" w:color="auto" w:fill="C0C0C0"/>
    </w:rPr>
  </w:style>
  <w:style w:type="paragraph" w:styleId="Caption">
    <w:name w:val="caption"/>
    <w:basedOn w:val="Normal"/>
    <w:next w:val="Normal"/>
    <w:unhideWhenUsed/>
    <w:qFormat/>
    <w:rsid w:val="005F7796"/>
    <w:pPr>
      <w:spacing w:after="200" w:line="240" w:lineRule="auto"/>
    </w:pPr>
    <w:rPr>
      <w:rFonts w:cs="Mangal"/>
      <w:b/>
      <w:bCs/>
      <w:color w:val="4F81BD" w:themeColor="accent1"/>
      <w:sz w:val="18"/>
      <w:szCs w:val="16"/>
      <w:lang w:val="en-IN" w:eastAsia="en-IN" w:bidi="hi-IN"/>
    </w:rPr>
  </w:style>
  <w:style w:type="paragraph" w:customStyle="1" w:styleId="ListParagraph1">
    <w:name w:val="List Paragraph1"/>
    <w:basedOn w:val="Normal"/>
    <w:uiPriority w:val="34"/>
    <w:qFormat/>
    <w:rsid w:val="00C224D7"/>
    <w:pPr>
      <w:spacing w:after="200" w:line="276" w:lineRule="auto"/>
      <w:ind w:left="720"/>
      <w:contextualSpacing/>
    </w:pPr>
    <w:rPr>
      <w:rFonts w:eastAsiaTheme="minorHAns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6a85a47462c124e7d5a3a95915c69669134f530e18705c4458440321091b5b58120d140a16425c580a4356014b4450530401195c1333471b1b1117435b5a0c4356015a4e5e51100614700558190a16070d5300044b0814447f4e41034b4a590a5048420a100640465f085d054e160b10571749515c0957184609450747405b5e0a514c0115034048154a571b534d120f100b1241505c1b1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142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RAKESH K</Manager>
  <Company>RAKESH K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K</dc:creator>
  <cp:lastModifiedBy>Najahath Farhana Shaik</cp:lastModifiedBy>
  <cp:revision>20</cp:revision>
  <dcterms:created xsi:type="dcterms:W3CDTF">2021-11-24T10:23:00Z</dcterms:created>
  <dcterms:modified xsi:type="dcterms:W3CDTF">2024-06-02T06:39:00Z</dcterms:modified>
  <cp:category>RAKESH K</cp:category>
  <cp:version>RAKESH K</cp:version>
</cp:coreProperties>
</file>